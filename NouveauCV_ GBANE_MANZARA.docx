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66B61" w14:textId="272AABC6" w:rsidR="008D1B96" w:rsidRPr="00DA30DF" w:rsidRDefault="001A1F73" w:rsidP="008D1B96">
      <w:r>
        <w:rPr>
          <w:bCs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0C97E2" wp14:editId="6612EE3C">
                <wp:simplePos x="0" y="0"/>
                <wp:positionH relativeFrom="column">
                  <wp:posOffset>5238750</wp:posOffset>
                </wp:positionH>
                <wp:positionV relativeFrom="page">
                  <wp:posOffset>-389173</wp:posOffset>
                </wp:positionV>
                <wp:extent cx="2693035" cy="2616452"/>
                <wp:effectExtent l="0" t="0" r="1206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035" cy="261645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C9499" id="Oval 10" o:spid="_x0000_s1026" style="position:absolute;margin-left:412.5pt;margin-top:-30.65pt;width:212.05pt;height:20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" filled="f" strokecolor="#f5e2da [3214]" strokeweight="1pt">
                <w10:wrap anchory="page"/>
              </v:oval>
            </w:pict>
          </mc:Fallback>
        </mc:AlternateContent>
      </w:r>
      <w:r w:rsidR="008D1B96" w:rsidRPr="00DA30DF">
        <w:rPr>
          <w:bCs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E45A7" wp14:editId="47D5D944">
                <wp:simplePos x="0" y="0"/>
                <wp:positionH relativeFrom="margin">
                  <wp:align>left</wp:align>
                </wp:positionH>
                <wp:positionV relativeFrom="paragraph">
                  <wp:posOffset>-665424</wp:posOffset>
                </wp:positionV>
                <wp:extent cx="4676115" cy="14123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115" cy="141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CF641" w14:textId="25E7A2CD" w:rsidR="008D1B96" w:rsidRPr="001A1F73" w:rsidRDefault="00A364DE" w:rsidP="008D1B96">
                            <w:pPr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background1"/>
                                <w:spacing w:val="-10"/>
                                <w:kern w:val="28"/>
                                <w:sz w:val="52"/>
                                <w:szCs w:val="56"/>
                              </w:rPr>
                            </w:pPr>
                            <w:r w:rsidRPr="001A1F73"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background1"/>
                                <w:spacing w:val="-10"/>
                                <w:kern w:val="28"/>
                                <w:sz w:val="52"/>
                                <w:szCs w:val="56"/>
                              </w:rPr>
                              <w:t>DEVELOPPEUSE.NET</w:t>
                            </w:r>
                            <w:r w:rsidR="00564877" w:rsidRPr="001A1F73"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background1"/>
                                <w:spacing w:val="-10"/>
                                <w:kern w:val="28"/>
                                <w:sz w:val="52"/>
                                <w:szCs w:val="56"/>
                              </w:rPr>
                              <w:t xml:space="preserve"> </w:t>
                            </w:r>
                          </w:p>
                          <w:p w14:paraId="425D5370" w14:textId="11235D15" w:rsidR="001A1F73" w:rsidRPr="001A1F73" w:rsidRDefault="001A1F73" w:rsidP="008D1B96">
                            <w:pPr>
                              <w:rPr>
                                <w:rFonts w:asciiTheme="majorHAnsi" w:hAnsiTheme="majorHAnsi" w:cstheme="majorBidi"/>
                                <w:bCs/>
                                <w:color w:val="FFFFFF" w:themeColor="background1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hyperlink r:id="rId11" w:history="1">
                              <w:r w:rsidRPr="001A1F73">
                                <w:rPr>
                                  <w:rStyle w:val="Hyperlink"/>
                                  <w:rFonts w:asciiTheme="majorHAnsi" w:hAnsiTheme="majorHAnsi" w:cstheme="majorBidi"/>
                                  <w:bCs/>
                                  <w:color w:val="FFFFFF" w:themeColor="background1"/>
                                  <w:spacing w:val="-10"/>
                                  <w:kern w:val="28"/>
                                  <w:sz w:val="28"/>
                                  <w:szCs w:val="56"/>
                                  <w:u w:val="none"/>
                                </w:rPr>
                                <w:t>gbanemanzara95@gmail.com</w:t>
                              </w:r>
                            </w:hyperlink>
                          </w:p>
                          <w:p w14:paraId="14B6A93A" w14:textId="4DF46A19" w:rsidR="001A1F73" w:rsidRPr="001A1F73" w:rsidRDefault="001A1F73" w:rsidP="008D1B96">
                            <w:pPr>
                              <w:rPr>
                                <w:rFonts w:asciiTheme="majorHAnsi" w:hAnsiTheme="majorHAnsi" w:cstheme="majorBidi"/>
                                <w:bCs/>
                                <w:color w:val="FFFFFF" w:themeColor="background1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r w:rsidRPr="001A1F73">
                              <w:rPr>
                                <w:rFonts w:asciiTheme="majorHAnsi" w:hAnsiTheme="majorHAnsi" w:cstheme="majorBidi"/>
                                <w:bCs/>
                                <w:color w:val="FFFFFF" w:themeColor="background1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07 48 65 75 28 – 01 50 37 42 72</w:t>
                            </w:r>
                          </w:p>
                          <w:p w14:paraId="526BFA2F" w14:textId="77777777" w:rsidR="001A1F73" w:rsidRPr="001A1F73" w:rsidRDefault="001A1F73" w:rsidP="008D1B96">
                            <w:pPr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background1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E45A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-52.4pt;width:368.2pt;height:111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" filled="f" stroked="f" strokeweight=".5pt">
                <v:textbox>
                  <w:txbxContent>
                    <w:p w14:paraId="0F8CF641" w14:textId="25E7A2CD" w:rsidR="008D1B96" w:rsidRPr="001A1F73" w:rsidRDefault="00A364DE" w:rsidP="008D1B96">
                      <w:pPr>
                        <w:rPr>
                          <w:rFonts w:asciiTheme="majorHAnsi" w:hAnsiTheme="majorHAnsi" w:cstheme="majorBidi"/>
                          <w:b/>
                          <w:bCs/>
                          <w:color w:val="FFFFFF" w:themeColor="background1"/>
                          <w:spacing w:val="-10"/>
                          <w:kern w:val="28"/>
                          <w:sz w:val="52"/>
                          <w:szCs w:val="56"/>
                        </w:rPr>
                      </w:pPr>
                      <w:r w:rsidRPr="001A1F73">
                        <w:rPr>
                          <w:rFonts w:asciiTheme="majorHAnsi" w:hAnsiTheme="majorHAnsi" w:cstheme="majorBidi"/>
                          <w:b/>
                          <w:bCs/>
                          <w:color w:val="FFFFFF" w:themeColor="background1"/>
                          <w:spacing w:val="-10"/>
                          <w:kern w:val="28"/>
                          <w:sz w:val="52"/>
                          <w:szCs w:val="56"/>
                        </w:rPr>
                        <w:t>DEVELOPPEUSE.NET</w:t>
                      </w:r>
                      <w:r w:rsidR="00564877" w:rsidRPr="001A1F73">
                        <w:rPr>
                          <w:rFonts w:asciiTheme="majorHAnsi" w:hAnsiTheme="majorHAnsi" w:cstheme="majorBidi"/>
                          <w:b/>
                          <w:bCs/>
                          <w:color w:val="FFFFFF" w:themeColor="background1"/>
                          <w:spacing w:val="-10"/>
                          <w:kern w:val="28"/>
                          <w:sz w:val="52"/>
                          <w:szCs w:val="56"/>
                        </w:rPr>
                        <w:t xml:space="preserve"> </w:t>
                      </w:r>
                    </w:p>
                    <w:p w14:paraId="425D5370" w14:textId="11235D15" w:rsidR="001A1F73" w:rsidRPr="001A1F73" w:rsidRDefault="001A1F73" w:rsidP="008D1B96">
                      <w:pPr>
                        <w:rPr>
                          <w:rFonts w:asciiTheme="majorHAnsi" w:hAnsiTheme="majorHAnsi" w:cstheme="majorBidi"/>
                          <w:bCs/>
                          <w:color w:val="FFFFFF" w:themeColor="background1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hyperlink r:id="rId12" w:history="1">
                        <w:r w:rsidRPr="001A1F73">
                          <w:rPr>
                            <w:rStyle w:val="Hyperlink"/>
                            <w:rFonts w:asciiTheme="majorHAnsi" w:hAnsiTheme="majorHAnsi" w:cstheme="majorBidi"/>
                            <w:bCs/>
                            <w:color w:val="FFFFFF" w:themeColor="background1"/>
                            <w:spacing w:val="-10"/>
                            <w:kern w:val="28"/>
                            <w:sz w:val="28"/>
                            <w:szCs w:val="56"/>
                            <w:u w:val="none"/>
                          </w:rPr>
                          <w:t>gbanemanzara95@gmail.com</w:t>
                        </w:r>
                      </w:hyperlink>
                    </w:p>
                    <w:p w14:paraId="14B6A93A" w14:textId="4DF46A19" w:rsidR="001A1F73" w:rsidRPr="001A1F73" w:rsidRDefault="001A1F73" w:rsidP="008D1B96">
                      <w:pPr>
                        <w:rPr>
                          <w:rFonts w:asciiTheme="majorHAnsi" w:hAnsiTheme="majorHAnsi" w:cstheme="majorBidi"/>
                          <w:bCs/>
                          <w:color w:val="FFFFFF" w:themeColor="background1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r w:rsidRPr="001A1F73">
                        <w:rPr>
                          <w:rFonts w:asciiTheme="majorHAnsi" w:hAnsiTheme="majorHAnsi" w:cstheme="majorBidi"/>
                          <w:bCs/>
                          <w:color w:val="FFFFFF" w:themeColor="background1"/>
                          <w:spacing w:val="-10"/>
                          <w:kern w:val="28"/>
                          <w:sz w:val="28"/>
                          <w:szCs w:val="56"/>
                        </w:rPr>
                        <w:t>07 48 65 75 28 – 01 50 37 42 72</w:t>
                      </w:r>
                    </w:p>
                    <w:p w14:paraId="526BFA2F" w14:textId="77777777" w:rsidR="001A1F73" w:rsidRPr="001A1F73" w:rsidRDefault="001A1F73" w:rsidP="008D1B96">
                      <w:pPr>
                        <w:rPr>
                          <w:rFonts w:asciiTheme="majorHAnsi" w:hAnsiTheme="majorHAnsi" w:cstheme="majorBidi"/>
                          <w:b/>
                          <w:bCs/>
                          <w:color w:val="FFFFFF" w:themeColor="background1"/>
                          <w:spacing w:val="-10"/>
                          <w:kern w:val="28"/>
                          <w:sz w:val="2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21831" w14:textId="1FB11C4C" w:rsidR="008D1B96" w:rsidRPr="00DA30DF" w:rsidRDefault="008D1B96" w:rsidP="001A1F73">
      <w:pPr>
        <w:pStyle w:val="Title1"/>
        <w:tabs>
          <w:tab w:val="left" w:pos="7005"/>
          <w:tab w:val="left" w:pos="8262"/>
        </w:tabs>
      </w:pPr>
      <w:r w:rsidRPr="00DA30DF">
        <w:rPr>
          <w:rStyle w:val="TitleChar"/>
          <w:rFonts w:eastAsiaTheme="minorHAnsi"/>
          <w:b/>
          <w:bCs/>
        </w:rPr>
        <w:tab/>
      </w:r>
      <w:r w:rsidR="001A1F73">
        <w:rPr>
          <w:rStyle w:val="TitleChar"/>
          <w:rFonts w:eastAsiaTheme="minorHAnsi"/>
          <w:b/>
          <w:bCs/>
        </w:rPr>
        <w:tab/>
      </w:r>
    </w:p>
    <w:p w14:paraId="6F96F33A" w14:textId="77777777" w:rsidR="008D1B96" w:rsidRPr="00DA30DF" w:rsidRDefault="008D1B96" w:rsidP="008D1B96">
      <w:pPr>
        <w:pStyle w:val="Subtitle"/>
        <w:spacing w:line="240" w:lineRule="auto"/>
        <w:rPr>
          <w:color w:val="272774" w:themeColor="accent1"/>
        </w:rPr>
      </w:pPr>
      <w:r w:rsidRPr="00DA30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0DAEF" wp14:editId="1E6BD6D2">
                <wp:simplePos x="0" y="0"/>
                <wp:positionH relativeFrom="margin">
                  <wp:posOffset>-238921</wp:posOffset>
                </wp:positionH>
                <wp:positionV relativeFrom="paragraph">
                  <wp:posOffset>114091</wp:posOffset>
                </wp:positionV>
                <wp:extent cx="4809507" cy="989462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07" cy="98946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64A19" w14:textId="258DF1CB" w:rsidR="00724D36" w:rsidRDefault="001A1F73" w:rsidP="001A1F73">
                            <w:pPr>
                              <w:rPr>
                                <w:rFonts w:eastAsiaTheme="minorEastAsia"/>
                                <w:color w:val="272774" w:themeColor="accent1"/>
                                <w:spacing w:val="15"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272774" w:themeColor="accent1"/>
                                <w:spacing w:val="15"/>
                                <w:sz w:val="36"/>
                                <w:szCs w:val="20"/>
                              </w:rPr>
                              <w:t xml:space="preserve">  </w:t>
                            </w:r>
                            <w:r w:rsidR="009A03E3">
                              <w:rPr>
                                <w:rFonts w:eastAsiaTheme="minorEastAsia"/>
                                <w:color w:val="272774" w:themeColor="accent1"/>
                                <w:spacing w:val="15"/>
                                <w:sz w:val="36"/>
                                <w:szCs w:val="20"/>
                              </w:rPr>
                              <w:t>GBANE MANZARA</w:t>
                            </w:r>
                          </w:p>
                          <w:p w14:paraId="19ACE6FE" w14:textId="053887F1" w:rsidR="008D1B96" w:rsidRPr="0038618E" w:rsidRDefault="001A1F73" w:rsidP="008D1B96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272774" w:themeColor="accent1"/>
                                <w:spacing w:val="15"/>
                                <w:sz w:val="36"/>
                                <w:szCs w:val="20"/>
                              </w:rPr>
                              <w:t xml:space="preserve">   </w:t>
                            </w:r>
                            <w:r w:rsidR="00361B1F">
                              <w:rPr>
                                <w:rFonts w:eastAsiaTheme="minorEastAsia"/>
                                <w:color w:val="272774" w:themeColor="accent1"/>
                                <w:spacing w:val="15"/>
                                <w:sz w:val="36"/>
                                <w:szCs w:val="20"/>
                              </w:rPr>
                              <w:t>E</w:t>
                            </w:r>
                            <w:r w:rsidR="008D1B96" w:rsidRPr="0038618E">
                              <w:rPr>
                                <w:rFonts w:eastAsiaTheme="minorEastAsia"/>
                                <w:color w:val="272774" w:themeColor="accent1"/>
                                <w:spacing w:val="15"/>
                                <w:sz w:val="32"/>
                                <w:szCs w:val="18"/>
                              </w:rPr>
                              <w:t>xpérience</w:t>
                            </w:r>
                            <w:r>
                              <w:rPr>
                                <w:rFonts w:eastAsiaTheme="minorEastAsia"/>
                                <w:color w:val="272774" w:themeColor="accent1"/>
                                <w:spacing w:val="15"/>
                                <w:sz w:val="32"/>
                                <w:szCs w:val="18"/>
                              </w:rPr>
                              <w:t>s</w:t>
                            </w:r>
                            <w:r w:rsidR="00361B1F">
                              <w:rPr>
                                <w:rFonts w:eastAsiaTheme="minorEastAsia"/>
                                <w:color w:val="272774" w:themeColor="accent1"/>
                                <w:spacing w:val="15"/>
                                <w:sz w:val="32"/>
                                <w:szCs w:val="18"/>
                              </w:rPr>
                              <w:t> : 2ans 10 mois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0DAEF" id="Text Box 3" o:spid="_x0000_s1027" style="position:absolute;left:0;text-align:left;margin-left:-18.8pt;margin-top:9pt;width:378.7pt;height:7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" fillcolor="#f5e2da [3214]" stroked="f" strokeweight=".5pt">
                <v:textbox>
                  <w:txbxContent>
                    <w:p w14:paraId="78764A19" w14:textId="258DF1CB" w:rsidR="00724D36" w:rsidRDefault="001A1F73" w:rsidP="001A1F73">
                      <w:pPr>
                        <w:rPr>
                          <w:rFonts w:eastAsiaTheme="minorEastAsia"/>
                          <w:color w:val="272774" w:themeColor="accent1"/>
                          <w:spacing w:val="15"/>
                          <w:sz w:val="36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272774" w:themeColor="accent1"/>
                          <w:spacing w:val="15"/>
                          <w:sz w:val="36"/>
                          <w:szCs w:val="20"/>
                        </w:rPr>
                        <w:t xml:space="preserve">  </w:t>
                      </w:r>
                      <w:r w:rsidR="009A03E3">
                        <w:rPr>
                          <w:rFonts w:eastAsiaTheme="minorEastAsia"/>
                          <w:color w:val="272774" w:themeColor="accent1"/>
                          <w:spacing w:val="15"/>
                          <w:sz w:val="36"/>
                          <w:szCs w:val="20"/>
                        </w:rPr>
                        <w:t>GBANE MANZARA</w:t>
                      </w:r>
                    </w:p>
                    <w:p w14:paraId="19ACE6FE" w14:textId="053887F1" w:rsidR="008D1B96" w:rsidRPr="0038618E" w:rsidRDefault="001A1F73" w:rsidP="008D1B96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272774" w:themeColor="accent1"/>
                          <w:spacing w:val="15"/>
                          <w:sz w:val="36"/>
                          <w:szCs w:val="20"/>
                        </w:rPr>
                        <w:t xml:space="preserve">   </w:t>
                      </w:r>
                      <w:r w:rsidR="00361B1F">
                        <w:rPr>
                          <w:rFonts w:eastAsiaTheme="minorEastAsia"/>
                          <w:color w:val="272774" w:themeColor="accent1"/>
                          <w:spacing w:val="15"/>
                          <w:sz w:val="36"/>
                          <w:szCs w:val="20"/>
                        </w:rPr>
                        <w:t>E</w:t>
                      </w:r>
                      <w:r w:rsidR="008D1B96" w:rsidRPr="0038618E">
                        <w:rPr>
                          <w:rFonts w:eastAsiaTheme="minorEastAsia"/>
                          <w:color w:val="272774" w:themeColor="accent1"/>
                          <w:spacing w:val="15"/>
                          <w:sz w:val="32"/>
                          <w:szCs w:val="18"/>
                        </w:rPr>
                        <w:t>xpérience</w:t>
                      </w:r>
                      <w:r>
                        <w:rPr>
                          <w:rFonts w:eastAsiaTheme="minorEastAsia"/>
                          <w:color w:val="272774" w:themeColor="accent1"/>
                          <w:spacing w:val="15"/>
                          <w:sz w:val="32"/>
                          <w:szCs w:val="18"/>
                        </w:rPr>
                        <w:t>s</w:t>
                      </w:r>
                      <w:r w:rsidR="00361B1F">
                        <w:rPr>
                          <w:rFonts w:eastAsiaTheme="minorEastAsia"/>
                          <w:color w:val="272774" w:themeColor="accent1"/>
                          <w:spacing w:val="15"/>
                          <w:sz w:val="32"/>
                          <w:szCs w:val="18"/>
                        </w:rPr>
                        <w:t> : 2ans 10 mois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FDF9C6" w14:textId="77777777" w:rsidR="008D1B96" w:rsidRPr="00DA30DF" w:rsidRDefault="008D1B96" w:rsidP="008D1B96">
      <w:pPr>
        <w:pStyle w:val="Subtitle"/>
        <w:spacing w:line="240" w:lineRule="auto"/>
        <w:rPr>
          <w:color w:val="272774" w:themeColor="accent1"/>
        </w:rPr>
      </w:pPr>
    </w:p>
    <w:p w14:paraId="0663E498" w14:textId="77777777" w:rsidR="008D1B96" w:rsidRPr="00DA30DF" w:rsidRDefault="008D1B96" w:rsidP="008D1B96">
      <w:pPr>
        <w:pStyle w:val="Subtitle"/>
        <w:spacing w:line="240" w:lineRule="auto"/>
        <w:rPr>
          <w:color w:val="272774" w:themeColor="accent1"/>
        </w:rPr>
      </w:pPr>
    </w:p>
    <w:p w14:paraId="41454F85" w14:textId="77777777" w:rsidR="008D1B96" w:rsidRPr="00DA30DF" w:rsidRDefault="008D1B96" w:rsidP="008D1B96">
      <w:pPr>
        <w:pStyle w:val="1-Bulletpoints"/>
        <w:numPr>
          <w:ilvl w:val="0"/>
          <w:numId w:val="0"/>
        </w:numPr>
        <w:spacing w:before="240"/>
        <w:rPr>
          <w:rFonts w:asciiTheme="majorHAnsi" w:eastAsiaTheme="majorEastAsia" w:hAnsiTheme="majorHAnsi" w:cstheme="majorBidi"/>
          <w:b/>
          <w:bCs/>
          <w:color w:val="272774" w:themeColor="accent1"/>
          <w:sz w:val="28"/>
          <w:szCs w:val="32"/>
        </w:rPr>
      </w:pPr>
      <w:r w:rsidRPr="00DA30DF">
        <w:rPr>
          <w:rFonts w:asciiTheme="majorHAnsi" w:eastAsiaTheme="majorEastAsia" w:hAnsiTheme="majorHAnsi" w:cstheme="majorBidi"/>
          <w:b/>
          <w:bCs/>
          <w:color w:val="272774" w:themeColor="accent1"/>
          <w:sz w:val="28"/>
          <w:szCs w:val="32"/>
        </w:rPr>
        <w:t>Compétences</w:t>
      </w:r>
    </w:p>
    <w:p w14:paraId="2804818F" w14:textId="77777777" w:rsidR="004D3D28" w:rsidRPr="00AB66DC" w:rsidRDefault="004D3D28" w:rsidP="004D3D28">
      <w:pPr>
        <w:pStyle w:val="1-Bulletpoints"/>
        <w:rPr>
          <w:b/>
          <w:bCs/>
          <w:szCs w:val="20"/>
        </w:rPr>
      </w:pPr>
      <w:r w:rsidRPr="00AB66DC">
        <w:rPr>
          <w:b/>
          <w:bCs/>
          <w:szCs w:val="20"/>
        </w:rPr>
        <w:t>Compétences techniques</w:t>
      </w:r>
    </w:p>
    <w:p w14:paraId="4FEB1BCC" w14:textId="1A9D6DDC" w:rsidR="004D3D28" w:rsidRPr="00AB66DC" w:rsidRDefault="004D3D28" w:rsidP="004D3D28">
      <w:pPr>
        <w:pStyle w:val="2-Bulletpoint"/>
      </w:pPr>
      <w:r w:rsidRPr="00AB66DC">
        <w:t>Systèmes d’exploitation</w:t>
      </w:r>
      <w:r w:rsidR="009A03E3" w:rsidRPr="00AB66DC">
        <w:t xml:space="preserve"> :</w:t>
      </w:r>
      <w:r w:rsidR="009A03E3">
        <w:t xml:space="preserve"> Windows,</w:t>
      </w:r>
      <w:r w:rsidRPr="00AB66DC">
        <w:t xml:space="preserve"> Linux, </w:t>
      </w:r>
      <w:r w:rsidR="00C52703">
        <w:t>Mac OS</w:t>
      </w:r>
    </w:p>
    <w:p w14:paraId="09963A94" w14:textId="4CE0158E" w:rsidR="004D3D28" w:rsidRPr="00C52703" w:rsidRDefault="009A03E3" w:rsidP="004D3D28">
      <w:pPr>
        <w:pStyle w:val="2-Bulletpoint"/>
        <w:rPr>
          <w:lang w:val="en-US"/>
        </w:rPr>
      </w:pPr>
      <w:r>
        <w:rPr>
          <w:lang w:val="en-US"/>
        </w:rPr>
        <w:t>SGBD : MS SQL SERVER</w:t>
      </w:r>
      <w:r w:rsidR="004D3D28" w:rsidRPr="00C52703">
        <w:rPr>
          <w:lang w:val="en-US"/>
        </w:rPr>
        <w:t>, MySQL</w:t>
      </w:r>
      <w:r w:rsidR="00C52703" w:rsidRPr="00C52703">
        <w:rPr>
          <w:lang w:val="en-US"/>
        </w:rPr>
        <w:t>, MongoD</w:t>
      </w:r>
      <w:r w:rsidR="00C52703">
        <w:rPr>
          <w:lang w:val="en-US"/>
        </w:rPr>
        <w:t>B</w:t>
      </w:r>
    </w:p>
    <w:p w14:paraId="6351EE98" w14:textId="47FE5D29" w:rsidR="004D3D28" w:rsidRPr="009A03E3" w:rsidRDefault="009A03E3" w:rsidP="004D3D28">
      <w:pPr>
        <w:pStyle w:val="2-Bulletpoint"/>
      </w:pPr>
      <w:r w:rsidRPr="009A03E3">
        <w:t xml:space="preserve">Language et Framework: </w:t>
      </w:r>
      <w:r w:rsidR="00C5512F">
        <w:t>ASP</w:t>
      </w:r>
      <w:r w:rsidRPr="009A03E3">
        <w:t>.NET MVC</w:t>
      </w:r>
      <w:r w:rsidR="004D3D28" w:rsidRPr="009A03E3">
        <w:t xml:space="preserve">, </w:t>
      </w:r>
      <w:r w:rsidR="00C5512F">
        <w:t>ASP</w:t>
      </w:r>
      <w:r w:rsidRPr="009A03E3">
        <w:t xml:space="preserve">.NET Core, </w:t>
      </w:r>
      <w:r w:rsidR="001A1F73">
        <w:t xml:space="preserve">C#, </w:t>
      </w:r>
      <w:r w:rsidRPr="009A03E3">
        <w:t>JAVASCRIPT, JQuery</w:t>
      </w:r>
      <w:r w:rsidR="00C52703" w:rsidRPr="009A03E3">
        <w:t>,</w:t>
      </w:r>
      <w:r>
        <w:t xml:space="preserve"> JAVA N</w:t>
      </w:r>
      <w:r w:rsidRPr="009A03E3">
        <w:t>ative</w:t>
      </w:r>
      <w:r w:rsidR="004D3D28" w:rsidRPr="009A03E3">
        <w:t xml:space="preserve">  </w:t>
      </w:r>
    </w:p>
    <w:p w14:paraId="593B2B36" w14:textId="44295544" w:rsidR="004D3D28" w:rsidRPr="009A03E3" w:rsidRDefault="009A03E3" w:rsidP="004D3D28">
      <w:pPr>
        <w:pStyle w:val="2-Bulletpoint"/>
      </w:pPr>
      <w:r w:rsidRPr="009A03E3">
        <w:t xml:space="preserve">Outils DevOps : </w:t>
      </w:r>
      <w:r w:rsidR="00C52703" w:rsidRPr="009A03E3">
        <w:t xml:space="preserve">GITLAB CI, </w:t>
      </w:r>
      <w:r w:rsidR="004D3D28" w:rsidRPr="009A03E3">
        <w:t>GIT CI/</w:t>
      </w:r>
      <w:r>
        <w:t>CD</w:t>
      </w:r>
    </w:p>
    <w:p w14:paraId="4DF5A955" w14:textId="77777777" w:rsidR="004D3D28" w:rsidRDefault="004D3D28" w:rsidP="004D3D28">
      <w:pPr>
        <w:pStyle w:val="2-Bulletpoint"/>
        <w:rPr>
          <w:lang w:val="fr-CI"/>
        </w:rPr>
      </w:pPr>
      <w:r>
        <w:rPr>
          <w:lang w:val="fr-CI"/>
        </w:rPr>
        <w:t xml:space="preserve">Outils Analyse : UML, DRAW.io </w:t>
      </w:r>
    </w:p>
    <w:p w14:paraId="6AE5AD6F" w14:textId="77777777" w:rsidR="004D3D28" w:rsidRDefault="004D3D28" w:rsidP="004D3D28">
      <w:pPr>
        <w:pStyle w:val="2-Bulletpoint"/>
        <w:numPr>
          <w:ilvl w:val="0"/>
          <w:numId w:val="0"/>
        </w:numPr>
        <w:ind w:left="1296"/>
        <w:rPr>
          <w:lang w:val="fr-CI"/>
        </w:rPr>
      </w:pPr>
    </w:p>
    <w:p w14:paraId="314BB784" w14:textId="423817E4" w:rsidR="00AB66DC" w:rsidRPr="00AB66DC" w:rsidRDefault="007E2726" w:rsidP="00AB66DC">
      <w:pPr>
        <w:pStyle w:val="1-Bulletpoints"/>
        <w:rPr>
          <w:b/>
          <w:bCs/>
          <w:szCs w:val="20"/>
        </w:rPr>
      </w:pPr>
      <w:r>
        <w:rPr>
          <w:b/>
          <w:bCs/>
          <w:szCs w:val="20"/>
        </w:rPr>
        <w:t>Développement d</w:t>
      </w:r>
      <w:r w:rsidR="007B5453">
        <w:rPr>
          <w:b/>
          <w:bCs/>
          <w:szCs w:val="20"/>
        </w:rPr>
        <w:t>’applications</w:t>
      </w:r>
    </w:p>
    <w:p w14:paraId="40CC20EA" w14:textId="42BA84D9" w:rsidR="00AB66DC" w:rsidRDefault="007E2726" w:rsidP="00AB66DC">
      <w:pPr>
        <w:pStyle w:val="2-Bulletpoint"/>
      </w:pPr>
      <w:r>
        <w:t>Analyse et modélisation de</w:t>
      </w:r>
      <w:r w:rsidR="002F4C20">
        <w:t>s besoins</w:t>
      </w:r>
    </w:p>
    <w:p w14:paraId="2B84045C" w14:textId="025323AA" w:rsidR="003F77E0" w:rsidRDefault="002F4C20" w:rsidP="003F77E0">
      <w:pPr>
        <w:pStyle w:val="2-Bulletpoint"/>
      </w:pPr>
      <w:r>
        <w:t xml:space="preserve">Implémentation de modèles (Diagrammes UML) </w:t>
      </w:r>
    </w:p>
    <w:p w14:paraId="2510EAF1" w14:textId="0B10C939" w:rsidR="003F77E0" w:rsidRDefault="003F77E0" w:rsidP="003F77E0">
      <w:pPr>
        <w:pStyle w:val="2-Bulletpoint"/>
      </w:pPr>
      <w:r>
        <w:t xml:space="preserve">Développement de modules </w:t>
      </w:r>
    </w:p>
    <w:p w14:paraId="65EF6AE2" w14:textId="0868B865" w:rsidR="007E2726" w:rsidRPr="00AB66DC" w:rsidRDefault="007E2726" w:rsidP="00AB66DC">
      <w:pPr>
        <w:pStyle w:val="2-Bulletpoint"/>
      </w:pPr>
      <w:r>
        <w:t xml:space="preserve">Développement d’API REST </w:t>
      </w:r>
    </w:p>
    <w:p w14:paraId="2C35AB7F" w14:textId="7A791830" w:rsidR="00F36D69" w:rsidRDefault="002F4C20" w:rsidP="009A03E3">
      <w:pPr>
        <w:pStyle w:val="2-Bulletpoint"/>
      </w:pPr>
      <w:r>
        <w:t xml:space="preserve">Intégration d’API </w:t>
      </w:r>
      <w:r w:rsidR="009A03E3">
        <w:t xml:space="preserve">REST </w:t>
      </w:r>
    </w:p>
    <w:p w14:paraId="2BED14DB" w14:textId="77777777" w:rsidR="002F4C20" w:rsidRDefault="002F4C20" w:rsidP="002F4C20">
      <w:pPr>
        <w:pStyle w:val="2-Bulletpoint"/>
        <w:numPr>
          <w:ilvl w:val="0"/>
          <w:numId w:val="0"/>
        </w:numPr>
        <w:ind w:left="1296"/>
      </w:pPr>
    </w:p>
    <w:p w14:paraId="30DBC64D" w14:textId="37116D85" w:rsidR="002F4C20" w:rsidRDefault="002F4C20" w:rsidP="002F4C20">
      <w:pPr>
        <w:pStyle w:val="1-Bulletpoints"/>
        <w:rPr>
          <w:b/>
          <w:bCs/>
        </w:rPr>
      </w:pPr>
      <w:r w:rsidRPr="002F4C20">
        <w:rPr>
          <w:b/>
          <w:bCs/>
        </w:rPr>
        <w:t>Maintenance, test</w:t>
      </w:r>
      <w:r>
        <w:rPr>
          <w:b/>
          <w:bCs/>
        </w:rPr>
        <w:t xml:space="preserve"> et débogage </w:t>
      </w:r>
    </w:p>
    <w:p w14:paraId="53E5476B" w14:textId="008080B7" w:rsidR="002F4C20" w:rsidRDefault="002F4C20" w:rsidP="00EB79E8">
      <w:pPr>
        <w:pStyle w:val="2-Bulletpoint"/>
      </w:pPr>
      <w:r>
        <w:t xml:space="preserve">Ecriture de tests unitaires </w:t>
      </w:r>
    </w:p>
    <w:p w14:paraId="117CDB9B" w14:textId="70577EF9" w:rsidR="002F4C20" w:rsidRDefault="002F4C20" w:rsidP="002F4C20">
      <w:pPr>
        <w:pStyle w:val="2-Bulletpoint"/>
      </w:pPr>
      <w:r>
        <w:t xml:space="preserve">Débogage et amélioration du code existant </w:t>
      </w:r>
    </w:p>
    <w:p w14:paraId="52D769E3" w14:textId="77777777" w:rsidR="00AF7EC0" w:rsidRDefault="00AF7EC0" w:rsidP="00AF7EC0">
      <w:pPr>
        <w:pStyle w:val="2-Bulletpoint"/>
        <w:numPr>
          <w:ilvl w:val="0"/>
          <w:numId w:val="0"/>
        </w:numPr>
        <w:ind w:left="1296"/>
      </w:pPr>
    </w:p>
    <w:p w14:paraId="144E047C" w14:textId="5758C6FB" w:rsidR="00AF7EC0" w:rsidRDefault="00AF7EC0" w:rsidP="00AF7EC0">
      <w:pPr>
        <w:pStyle w:val="1-Bulletpoints"/>
        <w:rPr>
          <w:b/>
          <w:bCs/>
        </w:rPr>
      </w:pPr>
      <w:r w:rsidRPr="00AF7EC0">
        <w:rPr>
          <w:b/>
          <w:bCs/>
        </w:rPr>
        <w:t xml:space="preserve">Rédaction de document Techniques </w:t>
      </w:r>
    </w:p>
    <w:p w14:paraId="48642BFE" w14:textId="002F814E" w:rsidR="00F36D69" w:rsidRDefault="00AF7EC0" w:rsidP="00C5512F">
      <w:pPr>
        <w:pStyle w:val="2-Bulletpoint"/>
      </w:pPr>
      <w:r>
        <w:t>Rédaction de notes explicative</w:t>
      </w:r>
    </w:p>
    <w:p w14:paraId="304443DB" w14:textId="69B1EFC5" w:rsidR="00F36D69" w:rsidRPr="00EB79E8" w:rsidRDefault="008D1B96" w:rsidP="00EB79E8">
      <w:pPr>
        <w:pStyle w:val="Heading1"/>
        <w:numPr>
          <w:ilvl w:val="0"/>
          <w:numId w:val="0"/>
        </w:numPr>
        <w:rPr>
          <w:bCs/>
          <w:sz w:val="28"/>
        </w:rPr>
      </w:pPr>
      <w:r w:rsidRPr="00DA30DF">
        <w:rPr>
          <w:bCs/>
          <w:sz w:val="28"/>
        </w:rPr>
        <w:t>Formations et Certifications</w:t>
      </w:r>
      <w:bookmarkStart w:id="0" w:name="_Hlk158965301"/>
    </w:p>
    <w:p w14:paraId="43C280A9" w14:textId="216205F5" w:rsidR="00C14A2C" w:rsidRDefault="006256B9" w:rsidP="00C14A2C">
      <w:pPr>
        <w:pStyle w:val="1-Bulletpoints"/>
        <w:rPr>
          <w:rStyle w:val="Hyperlink"/>
          <w:color w:val="000000" w:themeColor="text1"/>
          <w:szCs w:val="20"/>
          <w:u w:val="none"/>
        </w:rPr>
      </w:pPr>
      <w:bookmarkStart w:id="1" w:name="_Hlk158966645"/>
      <w:r w:rsidRPr="00C14A2C">
        <w:rPr>
          <w:szCs w:val="20"/>
        </w:rPr>
        <w:t>2023 –</w:t>
      </w:r>
      <w:r w:rsidR="00525099">
        <w:rPr>
          <w:szCs w:val="20"/>
        </w:rPr>
        <w:t xml:space="preserve"> </w:t>
      </w:r>
      <w:r w:rsidR="00C14A2C">
        <w:rPr>
          <w:szCs w:val="20"/>
        </w:rPr>
        <w:t>Certification C#</w:t>
      </w:r>
      <w:r w:rsidR="00C14A2C" w:rsidRPr="00C14A2C">
        <w:rPr>
          <w:szCs w:val="20"/>
        </w:rPr>
        <w:t xml:space="preserve"> </w:t>
      </w:r>
      <w:hyperlink r:id="rId13" w:history="1">
        <w:r w:rsidR="00EB79E8" w:rsidRPr="00C14A2C">
          <w:rPr>
            <w:rStyle w:val="Hyperlink"/>
            <w:szCs w:val="20"/>
          </w:rPr>
          <w:t>https://www.udemy.com/</w:t>
        </w:r>
      </w:hyperlink>
    </w:p>
    <w:p w14:paraId="55F0E03A" w14:textId="67A22FFB" w:rsidR="00CB0453" w:rsidRDefault="00C14A2C" w:rsidP="00C14A2C">
      <w:pPr>
        <w:pStyle w:val="1-Bulletpoints"/>
        <w:rPr>
          <w:szCs w:val="20"/>
        </w:rPr>
      </w:pPr>
      <w:r w:rsidRPr="00C14A2C">
        <w:rPr>
          <w:szCs w:val="20"/>
        </w:rPr>
        <w:t>2023 –</w:t>
      </w:r>
      <w:r w:rsidR="00525099">
        <w:rPr>
          <w:szCs w:val="20"/>
        </w:rPr>
        <w:t xml:space="preserve"> </w:t>
      </w:r>
      <w:r w:rsidRPr="00C14A2C">
        <w:rPr>
          <w:szCs w:val="20"/>
        </w:rPr>
        <w:t xml:space="preserve">Certification </w:t>
      </w:r>
      <w:r>
        <w:rPr>
          <w:szCs w:val="20"/>
        </w:rPr>
        <w:t>SQL</w:t>
      </w:r>
      <w:r w:rsidRPr="00C14A2C">
        <w:rPr>
          <w:szCs w:val="20"/>
        </w:rPr>
        <w:t xml:space="preserve"> </w:t>
      </w:r>
      <w:hyperlink r:id="rId14" w:history="1">
        <w:r w:rsidRPr="00C14A2C">
          <w:rPr>
            <w:rStyle w:val="Hyperlink"/>
            <w:szCs w:val="20"/>
          </w:rPr>
          <w:t>https://www.linkedin.com/learning</w:t>
        </w:r>
      </w:hyperlink>
      <w:bookmarkStart w:id="2" w:name="_Hlk158965979"/>
      <w:bookmarkEnd w:id="0"/>
      <w:bookmarkEnd w:id="1"/>
    </w:p>
    <w:p w14:paraId="2FC2E1A7" w14:textId="05759718" w:rsidR="00C14A2C" w:rsidRPr="00C14A2C" w:rsidRDefault="00C14A2C" w:rsidP="00C14A2C">
      <w:pPr>
        <w:pStyle w:val="1-Bulletpoints"/>
        <w:rPr>
          <w:szCs w:val="20"/>
        </w:rPr>
      </w:pPr>
      <w:r w:rsidRPr="00C14A2C">
        <w:rPr>
          <w:szCs w:val="20"/>
        </w:rPr>
        <w:t>2023 –</w:t>
      </w:r>
      <w:r w:rsidR="00525099">
        <w:rPr>
          <w:szCs w:val="20"/>
        </w:rPr>
        <w:t xml:space="preserve"> </w:t>
      </w:r>
      <w:bookmarkStart w:id="3" w:name="_GoBack"/>
      <w:bookmarkEnd w:id="3"/>
      <w:r w:rsidRPr="00C14A2C">
        <w:rPr>
          <w:szCs w:val="20"/>
        </w:rPr>
        <w:t xml:space="preserve">Certification C# </w:t>
      </w:r>
      <w:hyperlink r:id="rId15" w:history="1">
        <w:r w:rsidRPr="00C14A2C">
          <w:rPr>
            <w:rStyle w:val="Hyperlink"/>
            <w:szCs w:val="20"/>
          </w:rPr>
          <w:t>https://www.linkedin.com/learning</w:t>
        </w:r>
      </w:hyperlink>
    </w:p>
    <w:bookmarkEnd w:id="2"/>
    <w:p w14:paraId="6D900D25" w14:textId="59413FAB" w:rsidR="003F77E0" w:rsidRPr="00C14A2C" w:rsidRDefault="003F77E0" w:rsidP="00516CE9">
      <w:pPr>
        <w:pStyle w:val="1-Bulletpoints"/>
        <w:numPr>
          <w:ilvl w:val="0"/>
          <w:numId w:val="0"/>
        </w:numPr>
        <w:rPr>
          <w:szCs w:val="20"/>
        </w:rPr>
      </w:pPr>
    </w:p>
    <w:p w14:paraId="76571082" w14:textId="3D2A2082" w:rsidR="00061510" w:rsidRPr="006518D6" w:rsidRDefault="008D1B96" w:rsidP="006774AB">
      <w:pPr>
        <w:pStyle w:val="Heading1"/>
        <w:numPr>
          <w:ilvl w:val="0"/>
          <w:numId w:val="0"/>
        </w:numPr>
        <w:rPr>
          <w:szCs w:val="20"/>
          <w:u w:val="double"/>
        </w:rPr>
      </w:pPr>
      <w:r w:rsidRPr="00DA30DF">
        <w:rPr>
          <w:bCs/>
          <w:sz w:val="28"/>
        </w:rPr>
        <w:t>Parcours Académique</w:t>
      </w:r>
    </w:p>
    <w:p w14:paraId="6402AAEC" w14:textId="712D4C14" w:rsidR="00061510" w:rsidRDefault="00EB79E8" w:rsidP="00061510">
      <w:pPr>
        <w:pStyle w:val="1-Bulletpoints"/>
        <w:rPr>
          <w:szCs w:val="20"/>
        </w:rPr>
      </w:pPr>
      <w:r>
        <w:rPr>
          <w:szCs w:val="20"/>
        </w:rPr>
        <w:t>2022</w:t>
      </w:r>
      <w:r w:rsidR="00061510" w:rsidRPr="00C17D92">
        <w:rPr>
          <w:szCs w:val="20"/>
        </w:rPr>
        <w:t xml:space="preserve"> </w:t>
      </w:r>
      <w:r>
        <w:rPr>
          <w:szCs w:val="20"/>
        </w:rPr>
        <w:t>–</w:t>
      </w:r>
      <w:r w:rsidR="00061510">
        <w:rPr>
          <w:szCs w:val="20"/>
        </w:rPr>
        <w:t xml:space="preserve"> </w:t>
      </w:r>
      <w:r>
        <w:rPr>
          <w:szCs w:val="20"/>
        </w:rPr>
        <w:t>Master en Système Informatique et Génie Logiciel</w:t>
      </w:r>
      <w:r w:rsidR="00061510">
        <w:rPr>
          <w:szCs w:val="20"/>
        </w:rPr>
        <w:t>,</w:t>
      </w:r>
      <w:r w:rsidR="00061510" w:rsidRPr="00C17D92">
        <w:rPr>
          <w:szCs w:val="20"/>
        </w:rPr>
        <w:t xml:space="preserve"> </w:t>
      </w:r>
      <w:r>
        <w:rPr>
          <w:szCs w:val="20"/>
        </w:rPr>
        <w:t>ESATIC</w:t>
      </w:r>
      <w:r w:rsidR="00061510">
        <w:rPr>
          <w:szCs w:val="20"/>
        </w:rPr>
        <w:t xml:space="preserve"> Abidjan</w:t>
      </w:r>
    </w:p>
    <w:p w14:paraId="71CC9C37" w14:textId="17757287" w:rsidR="00EB79E8" w:rsidRDefault="00C14A2C" w:rsidP="00EB79E8">
      <w:pPr>
        <w:pStyle w:val="1-Bulletpoints"/>
        <w:rPr>
          <w:szCs w:val="20"/>
        </w:rPr>
      </w:pPr>
      <w:r>
        <w:rPr>
          <w:szCs w:val="20"/>
        </w:rPr>
        <w:t>2020</w:t>
      </w:r>
      <w:r w:rsidR="00EB79E8" w:rsidRPr="00C17D92">
        <w:rPr>
          <w:szCs w:val="20"/>
        </w:rPr>
        <w:t xml:space="preserve"> </w:t>
      </w:r>
      <w:r>
        <w:rPr>
          <w:szCs w:val="20"/>
        </w:rPr>
        <w:t xml:space="preserve">– Maitrise en Base de Données </w:t>
      </w:r>
      <w:r w:rsidR="00EB79E8">
        <w:rPr>
          <w:szCs w:val="20"/>
        </w:rPr>
        <w:t>et Génie Logiciel,</w:t>
      </w:r>
      <w:r w:rsidR="00EB79E8" w:rsidRPr="00C17D92">
        <w:rPr>
          <w:szCs w:val="20"/>
        </w:rPr>
        <w:t xml:space="preserve"> </w:t>
      </w:r>
      <w:r>
        <w:rPr>
          <w:szCs w:val="20"/>
        </w:rPr>
        <w:t>UFHB</w:t>
      </w:r>
      <w:r w:rsidR="00EB79E8">
        <w:rPr>
          <w:szCs w:val="20"/>
        </w:rPr>
        <w:t xml:space="preserve"> Abidjan</w:t>
      </w:r>
    </w:p>
    <w:p w14:paraId="5E978562" w14:textId="4AD1957A" w:rsidR="00C14A2C" w:rsidRPr="00EB79E8" w:rsidRDefault="00C14A2C" w:rsidP="00C14A2C">
      <w:pPr>
        <w:pStyle w:val="1-Bulletpoints"/>
        <w:rPr>
          <w:szCs w:val="20"/>
        </w:rPr>
      </w:pPr>
      <w:r>
        <w:rPr>
          <w:szCs w:val="20"/>
        </w:rPr>
        <w:t>2019</w:t>
      </w:r>
      <w:r w:rsidRPr="00C17D92">
        <w:rPr>
          <w:szCs w:val="20"/>
        </w:rPr>
        <w:t xml:space="preserve"> </w:t>
      </w:r>
      <w:r>
        <w:rPr>
          <w:szCs w:val="20"/>
        </w:rPr>
        <w:t>– Licence en Science Informatique,</w:t>
      </w:r>
      <w:r w:rsidRPr="00C17D92">
        <w:rPr>
          <w:szCs w:val="20"/>
        </w:rPr>
        <w:t xml:space="preserve"> </w:t>
      </w:r>
      <w:r>
        <w:rPr>
          <w:szCs w:val="20"/>
        </w:rPr>
        <w:t>UFHB Abidjan</w:t>
      </w:r>
    </w:p>
    <w:p w14:paraId="55C3DA32" w14:textId="133F72AF" w:rsidR="00C14A2C" w:rsidRPr="00EB79E8" w:rsidRDefault="00C14A2C" w:rsidP="00C14A2C">
      <w:pPr>
        <w:pStyle w:val="1-Bulletpoints"/>
        <w:rPr>
          <w:szCs w:val="20"/>
        </w:rPr>
      </w:pPr>
      <w:r>
        <w:rPr>
          <w:szCs w:val="20"/>
        </w:rPr>
        <w:t>2018</w:t>
      </w:r>
      <w:r w:rsidRPr="00C17D92">
        <w:rPr>
          <w:szCs w:val="20"/>
        </w:rPr>
        <w:t xml:space="preserve"> </w:t>
      </w:r>
      <w:r>
        <w:rPr>
          <w:szCs w:val="20"/>
        </w:rPr>
        <w:t>– DEUG en Science Informatique,</w:t>
      </w:r>
      <w:r w:rsidRPr="00C17D92">
        <w:rPr>
          <w:szCs w:val="20"/>
        </w:rPr>
        <w:t xml:space="preserve"> </w:t>
      </w:r>
      <w:r>
        <w:rPr>
          <w:szCs w:val="20"/>
        </w:rPr>
        <w:t>UFHB Abidjan</w:t>
      </w:r>
    </w:p>
    <w:p w14:paraId="0FB76D47" w14:textId="53BB1815" w:rsidR="00C14A2C" w:rsidRPr="00C14A2C" w:rsidRDefault="00361B1F" w:rsidP="00C14A2C">
      <w:pPr>
        <w:pStyle w:val="1-Bulletpoints"/>
        <w:rPr>
          <w:szCs w:val="20"/>
        </w:rPr>
      </w:pPr>
      <w:r>
        <w:rPr>
          <w:szCs w:val="20"/>
        </w:rPr>
        <w:t>2016</w:t>
      </w:r>
      <w:r w:rsidR="00C14A2C" w:rsidRPr="00C17D92">
        <w:rPr>
          <w:szCs w:val="20"/>
        </w:rPr>
        <w:t xml:space="preserve"> </w:t>
      </w:r>
      <w:r w:rsidR="00C14A2C">
        <w:rPr>
          <w:szCs w:val="20"/>
        </w:rPr>
        <w:t>–</w:t>
      </w:r>
      <w:r w:rsidR="00C14A2C" w:rsidRPr="00C17D92">
        <w:rPr>
          <w:szCs w:val="20"/>
        </w:rPr>
        <w:t xml:space="preserve"> </w:t>
      </w:r>
      <w:r w:rsidR="00C14A2C">
        <w:rPr>
          <w:szCs w:val="20"/>
        </w:rPr>
        <w:t>BTS en Informatique Développeur d’Application, EST LOKO Abidjan</w:t>
      </w:r>
    </w:p>
    <w:p w14:paraId="53996F72" w14:textId="5965FABB" w:rsidR="00C17D92" w:rsidRDefault="00C17D92" w:rsidP="00C17D92">
      <w:pPr>
        <w:pStyle w:val="1-Bulletpoints"/>
        <w:rPr>
          <w:szCs w:val="20"/>
        </w:rPr>
      </w:pPr>
      <w:r w:rsidRPr="00C17D92">
        <w:rPr>
          <w:szCs w:val="20"/>
        </w:rPr>
        <w:t>201</w:t>
      </w:r>
      <w:r w:rsidR="00361B1F">
        <w:rPr>
          <w:szCs w:val="20"/>
        </w:rPr>
        <w:t>4</w:t>
      </w:r>
      <w:r w:rsidRPr="00C17D92">
        <w:rPr>
          <w:szCs w:val="20"/>
        </w:rPr>
        <w:t xml:space="preserve"> </w:t>
      </w:r>
      <w:r w:rsidR="00D7541F">
        <w:rPr>
          <w:szCs w:val="20"/>
        </w:rPr>
        <w:t>–</w:t>
      </w:r>
      <w:r w:rsidRPr="00C17D92">
        <w:rPr>
          <w:szCs w:val="20"/>
        </w:rPr>
        <w:t xml:space="preserve"> </w:t>
      </w:r>
      <w:r w:rsidR="00D7541F">
        <w:rPr>
          <w:szCs w:val="20"/>
        </w:rPr>
        <w:t>Baccalauréat</w:t>
      </w:r>
      <w:r w:rsidR="00C14A2C">
        <w:rPr>
          <w:szCs w:val="20"/>
        </w:rPr>
        <w:t xml:space="preserve"> C</w:t>
      </w:r>
      <w:r w:rsidR="00D7541F">
        <w:rPr>
          <w:szCs w:val="20"/>
        </w:rPr>
        <w:t xml:space="preserve"> –</w:t>
      </w:r>
      <w:r w:rsidR="00C14A2C">
        <w:rPr>
          <w:szCs w:val="20"/>
        </w:rPr>
        <w:t xml:space="preserve"> Lycée Moderne Abengourou</w:t>
      </w:r>
    </w:p>
    <w:p w14:paraId="2EBBA1D8" w14:textId="77777777" w:rsidR="008D1B96" w:rsidRPr="00DA30DF" w:rsidRDefault="008D1B96" w:rsidP="008D1B96">
      <w:pPr>
        <w:pStyle w:val="Heading1"/>
        <w:numPr>
          <w:ilvl w:val="0"/>
          <w:numId w:val="0"/>
        </w:numPr>
        <w:rPr>
          <w:bCs/>
          <w:sz w:val="28"/>
        </w:rPr>
      </w:pPr>
      <w:r w:rsidRPr="00DA30DF">
        <w:rPr>
          <w:bCs/>
          <w:sz w:val="28"/>
        </w:rPr>
        <w:lastRenderedPageBreak/>
        <w:t>Langues</w:t>
      </w:r>
    </w:p>
    <w:p w14:paraId="6F3CAA4A" w14:textId="1E6E5E56" w:rsidR="008D1B96" w:rsidRDefault="008D1B96" w:rsidP="008D1B96">
      <w:pPr>
        <w:pStyle w:val="1-Bulletpoints"/>
        <w:rPr>
          <w:szCs w:val="20"/>
        </w:rPr>
      </w:pPr>
      <w:r w:rsidRPr="00823452">
        <w:rPr>
          <w:b/>
          <w:bCs/>
          <w:szCs w:val="20"/>
        </w:rPr>
        <w:t>Français</w:t>
      </w:r>
      <w:r w:rsidRPr="00DA30DF">
        <w:rPr>
          <w:szCs w:val="20"/>
        </w:rPr>
        <w:tab/>
      </w:r>
      <w:r w:rsidR="00C668F9" w:rsidRPr="00DA30DF">
        <w:rPr>
          <w:szCs w:val="20"/>
        </w:rPr>
        <w:t>Courant</w:t>
      </w:r>
    </w:p>
    <w:p w14:paraId="05283898" w14:textId="31D085B3" w:rsidR="0097728B" w:rsidRDefault="0097728B" w:rsidP="0097728B">
      <w:pPr>
        <w:pStyle w:val="1-Bulletpoints"/>
        <w:rPr>
          <w:szCs w:val="20"/>
        </w:rPr>
      </w:pPr>
      <w:r>
        <w:rPr>
          <w:b/>
          <w:bCs/>
          <w:szCs w:val="20"/>
        </w:rPr>
        <w:t>Anglais</w:t>
      </w:r>
      <w:r w:rsidRPr="00DA30DF">
        <w:rPr>
          <w:szCs w:val="20"/>
        </w:rPr>
        <w:tab/>
      </w:r>
      <w:r>
        <w:rPr>
          <w:szCs w:val="20"/>
        </w:rPr>
        <w:t>Intermédiaire</w:t>
      </w:r>
    </w:p>
    <w:p w14:paraId="4A56F600" w14:textId="77777777" w:rsidR="0097728B" w:rsidRDefault="0097728B" w:rsidP="0097728B">
      <w:pPr>
        <w:pStyle w:val="1-Bulletpoints"/>
        <w:numPr>
          <w:ilvl w:val="0"/>
          <w:numId w:val="0"/>
        </w:numPr>
        <w:ind w:left="864"/>
        <w:rPr>
          <w:szCs w:val="20"/>
        </w:rPr>
      </w:pPr>
    </w:p>
    <w:p w14:paraId="53724FEF" w14:textId="77777777" w:rsidR="003C55C6" w:rsidRPr="00DA30DF" w:rsidRDefault="003C55C6">
      <w:pPr>
        <w:jc w:val="left"/>
        <w:rPr>
          <w:rFonts w:asciiTheme="majorHAnsi" w:hAnsiTheme="majorHAnsi" w:cstheme="majorBidi"/>
          <w:bCs/>
          <w:color w:val="272774" w:themeColor="accent1"/>
          <w:spacing w:val="-10"/>
          <w:kern w:val="28"/>
          <w:sz w:val="52"/>
          <w:szCs w:val="56"/>
        </w:rPr>
      </w:pPr>
    </w:p>
    <w:p w14:paraId="671A1910" w14:textId="341E3AFD" w:rsidR="000D5BA6" w:rsidRDefault="008D1B96" w:rsidP="008D1B96">
      <w:pPr>
        <w:pStyle w:val="Title1"/>
        <w:tabs>
          <w:tab w:val="left" w:pos="7005"/>
        </w:tabs>
        <w:spacing w:after="0"/>
        <w:rPr>
          <w:rFonts w:asciiTheme="majorHAnsi" w:hAnsiTheme="majorHAnsi" w:cstheme="majorBidi"/>
          <w:b w:val="0"/>
          <w:bCs/>
          <w:caps w:val="0"/>
          <w:spacing w:val="-10"/>
          <w:kern w:val="28"/>
          <w:szCs w:val="56"/>
        </w:rPr>
      </w:pPr>
      <w:r w:rsidRPr="00DA30DF">
        <w:rPr>
          <w:rFonts w:asciiTheme="majorHAnsi" w:hAnsiTheme="majorHAnsi" w:cstheme="majorBidi"/>
          <w:b w:val="0"/>
          <w:bCs/>
          <w:caps w:val="0"/>
          <w:spacing w:val="-10"/>
          <w:kern w:val="28"/>
          <w:szCs w:val="56"/>
        </w:rPr>
        <w:t>Réalisations</w:t>
      </w:r>
    </w:p>
    <w:p w14:paraId="28B3F783" w14:textId="77777777" w:rsidR="000D5BA6" w:rsidRDefault="000D5BA6" w:rsidP="008D1B96">
      <w:pPr>
        <w:rPr>
          <w:b/>
          <w:szCs w:val="20"/>
        </w:rPr>
      </w:pPr>
    </w:p>
    <w:p w14:paraId="339433EB" w14:textId="44C9B370" w:rsidR="003F3272" w:rsidRPr="001D56F0" w:rsidRDefault="0068474A" w:rsidP="003F3272">
      <w:pPr>
        <w:tabs>
          <w:tab w:val="right" w:pos="8931"/>
        </w:tabs>
      </w:pPr>
      <w:r w:rsidRPr="002B6C0E">
        <w:rPr>
          <w:rStyle w:val="AllCapChar"/>
          <w:rFonts w:eastAsiaTheme="minorHAnsi"/>
        </w:rPr>
        <w:t>SOCIÉTÉ</w:t>
      </w:r>
      <w:r>
        <w:rPr>
          <w:rStyle w:val="AllCapChar"/>
          <w:rFonts w:eastAsiaTheme="minorHAnsi"/>
        </w:rPr>
        <w:t xml:space="preserve"> - </w:t>
      </w:r>
      <w:r w:rsidR="00B82BC0">
        <w:rPr>
          <w:rStyle w:val="AllCapChar"/>
          <w:rFonts w:eastAsiaTheme="minorHAnsi"/>
        </w:rPr>
        <w:t>inexa</w:t>
      </w:r>
      <w:r w:rsidR="003F3272" w:rsidRPr="001D56F0">
        <w:rPr>
          <w:b/>
          <w:bCs/>
          <w:color w:val="272774" w:themeColor="accent1"/>
          <w:sz w:val="24"/>
        </w:rPr>
        <w:tab/>
      </w:r>
      <w:r w:rsidR="00B82BC0">
        <w:rPr>
          <w:b/>
          <w:bCs/>
          <w:color w:val="272774" w:themeColor="accent1"/>
          <w:sz w:val="24"/>
        </w:rPr>
        <w:t>10</w:t>
      </w:r>
      <w:r w:rsidR="004373B5">
        <w:rPr>
          <w:b/>
          <w:bCs/>
          <w:color w:val="272774" w:themeColor="accent1"/>
          <w:sz w:val="24"/>
        </w:rPr>
        <w:t>-</w:t>
      </w:r>
      <w:r w:rsidR="003F3272">
        <w:rPr>
          <w:b/>
          <w:bCs/>
          <w:color w:val="272774" w:themeColor="accent1"/>
          <w:sz w:val="24"/>
        </w:rPr>
        <w:t>20</w:t>
      </w:r>
      <w:r w:rsidR="00B82BC0">
        <w:rPr>
          <w:b/>
          <w:bCs/>
          <w:color w:val="272774" w:themeColor="accent1"/>
          <w:sz w:val="24"/>
        </w:rPr>
        <w:t>23</w:t>
      </w:r>
      <w:r w:rsidR="003F3272">
        <w:rPr>
          <w:b/>
          <w:bCs/>
          <w:color w:val="272774" w:themeColor="accent1"/>
          <w:sz w:val="24"/>
        </w:rPr>
        <w:t xml:space="preserve"> </w:t>
      </w:r>
      <w:r w:rsidR="003F3272" w:rsidRPr="001D56F0">
        <w:rPr>
          <w:b/>
          <w:bCs/>
          <w:color w:val="272774" w:themeColor="accent1"/>
          <w:sz w:val="24"/>
        </w:rPr>
        <w:t xml:space="preserve">– </w:t>
      </w:r>
      <w:r w:rsidR="005A2B92">
        <w:rPr>
          <w:b/>
          <w:bCs/>
          <w:color w:val="272774" w:themeColor="accent1"/>
          <w:sz w:val="24"/>
        </w:rPr>
        <w:t>03</w:t>
      </w:r>
      <w:r w:rsidR="004373B5">
        <w:rPr>
          <w:b/>
          <w:bCs/>
          <w:color w:val="272774" w:themeColor="accent1"/>
          <w:sz w:val="24"/>
        </w:rPr>
        <w:t>-</w:t>
      </w:r>
      <w:r w:rsidR="003F3272">
        <w:rPr>
          <w:b/>
          <w:bCs/>
          <w:color w:val="272774" w:themeColor="accent1"/>
          <w:sz w:val="24"/>
        </w:rPr>
        <w:t>202</w:t>
      </w:r>
      <w:r w:rsidR="005A2B92">
        <w:rPr>
          <w:b/>
          <w:bCs/>
          <w:color w:val="272774" w:themeColor="accent1"/>
          <w:sz w:val="24"/>
        </w:rPr>
        <w:t>4</w:t>
      </w:r>
      <w:r w:rsidR="00B82BC0">
        <w:rPr>
          <w:b/>
          <w:bCs/>
          <w:color w:val="272774" w:themeColor="accent1"/>
          <w:sz w:val="24"/>
        </w:rPr>
        <w:t xml:space="preserve"> [</w:t>
      </w:r>
      <w:r w:rsidR="005A2B92">
        <w:rPr>
          <w:b/>
          <w:bCs/>
          <w:color w:val="272774" w:themeColor="accent1"/>
          <w:sz w:val="24"/>
        </w:rPr>
        <w:t>5</w:t>
      </w:r>
      <w:r w:rsidR="003F3272">
        <w:rPr>
          <w:b/>
          <w:bCs/>
          <w:color w:val="272774" w:themeColor="accent1"/>
          <w:sz w:val="24"/>
        </w:rPr>
        <w:t xml:space="preserve"> mois</w:t>
      </w:r>
      <w:r w:rsidR="003F3272" w:rsidRPr="001D56F0">
        <w:rPr>
          <w:b/>
          <w:bCs/>
          <w:color w:val="272774" w:themeColor="accent1"/>
          <w:sz w:val="24"/>
        </w:rPr>
        <w:t>]</w:t>
      </w:r>
    </w:p>
    <w:p w14:paraId="57987D29" w14:textId="77777777" w:rsidR="003F3272" w:rsidRPr="003C55C6" w:rsidRDefault="003F3272" w:rsidP="003F3272">
      <w:pPr>
        <w:tabs>
          <w:tab w:val="left" w:pos="8550"/>
        </w:tabs>
      </w:pPr>
      <w:r w:rsidRPr="001D56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F43499" wp14:editId="0F92852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2935" cy="0"/>
                <wp:effectExtent l="0" t="0" r="0" b="0"/>
                <wp:wrapNone/>
                <wp:docPr id="58178231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93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EBC4B4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869AED" id="Straight Connector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9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" strokecolor="#e7bfaf" strokeweight=".25pt"/>
            </w:pict>
          </mc:Fallback>
        </mc:AlternateContent>
      </w:r>
      <w:r w:rsidRPr="003C55C6">
        <w:tab/>
      </w:r>
    </w:p>
    <w:p w14:paraId="10066FFB" w14:textId="77EBC715" w:rsidR="003F3272" w:rsidRDefault="005A2B92" w:rsidP="003F3272">
      <w:pPr>
        <w:rPr>
          <w:b/>
          <w:szCs w:val="20"/>
        </w:rPr>
      </w:pPr>
      <w:r>
        <w:rPr>
          <w:b/>
          <w:szCs w:val="20"/>
        </w:rPr>
        <w:t>10</w:t>
      </w:r>
      <w:r w:rsidR="003F3272">
        <w:rPr>
          <w:b/>
          <w:szCs w:val="20"/>
        </w:rPr>
        <w:t>/202</w:t>
      </w:r>
      <w:r>
        <w:rPr>
          <w:b/>
          <w:szCs w:val="20"/>
        </w:rPr>
        <w:t>3</w:t>
      </w:r>
      <w:r w:rsidR="003F3272">
        <w:rPr>
          <w:b/>
          <w:szCs w:val="20"/>
        </w:rPr>
        <w:t xml:space="preserve"> -</w:t>
      </w:r>
      <w:r>
        <w:rPr>
          <w:b/>
          <w:szCs w:val="20"/>
        </w:rPr>
        <w:t>03/2024</w:t>
      </w:r>
      <w:r w:rsidR="003F3272">
        <w:rPr>
          <w:b/>
          <w:szCs w:val="20"/>
        </w:rPr>
        <w:t xml:space="preserve"> : </w:t>
      </w:r>
      <w:r w:rsidR="00C5512F">
        <w:rPr>
          <w:b/>
          <w:szCs w:val="20"/>
        </w:rPr>
        <w:t xml:space="preserve"> DEVELOPPEUSE.NET</w:t>
      </w:r>
    </w:p>
    <w:p w14:paraId="62029ABE" w14:textId="77777777" w:rsidR="003F3272" w:rsidRPr="00DA30DF" w:rsidRDefault="003F3272" w:rsidP="003F3272">
      <w:pPr>
        <w:rPr>
          <w:b/>
          <w:szCs w:val="20"/>
        </w:rPr>
      </w:pPr>
    </w:p>
    <w:p w14:paraId="18F74B75" w14:textId="77777777" w:rsidR="003F3272" w:rsidRDefault="003F3272" w:rsidP="003F3272">
      <w:pPr>
        <w:rPr>
          <w:szCs w:val="20"/>
        </w:rPr>
      </w:pPr>
      <w:r w:rsidRPr="00DA30DF">
        <w:rPr>
          <w:szCs w:val="20"/>
        </w:rPr>
        <w:t>Réalisations :</w:t>
      </w:r>
    </w:p>
    <w:p w14:paraId="62169893" w14:textId="531207FA" w:rsidR="003F3272" w:rsidRDefault="00B82BC0" w:rsidP="003F3272">
      <w:pPr>
        <w:rPr>
          <w:szCs w:val="20"/>
        </w:rPr>
      </w:pPr>
      <w:r>
        <w:rPr>
          <w:szCs w:val="20"/>
        </w:rPr>
        <w:t>En tant qu’ingénieur,</w:t>
      </w:r>
      <w:r w:rsidR="004373B5" w:rsidRPr="004373B5">
        <w:rPr>
          <w:szCs w:val="20"/>
        </w:rPr>
        <w:t xml:space="preserve"> j'ai occupé divers rôles en tant qu'ingénieur logiciel</w:t>
      </w:r>
      <w:r>
        <w:rPr>
          <w:szCs w:val="20"/>
        </w:rPr>
        <w:t xml:space="preserve"> junior, </w:t>
      </w:r>
      <w:r w:rsidRPr="004373B5">
        <w:rPr>
          <w:szCs w:val="20"/>
        </w:rPr>
        <w:t>dans</w:t>
      </w:r>
      <w:r w:rsidR="004373B5" w:rsidRPr="004373B5">
        <w:rPr>
          <w:szCs w:val="20"/>
        </w:rPr>
        <w:t xml:space="preserve"> le cadre de missions basées sur des projets pour </w:t>
      </w:r>
      <w:r w:rsidR="00C5512F">
        <w:rPr>
          <w:szCs w:val="20"/>
        </w:rPr>
        <w:t>d</w:t>
      </w:r>
      <w:r w:rsidR="004373B5">
        <w:rPr>
          <w:szCs w:val="20"/>
        </w:rPr>
        <w:t>es</w:t>
      </w:r>
      <w:r w:rsidR="004373B5" w:rsidRPr="004373B5">
        <w:rPr>
          <w:szCs w:val="20"/>
        </w:rPr>
        <w:t xml:space="preserve"> clients </w:t>
      </w:r>
      <w:r w:rsidR="00C5512F">
        <w:rPr>
          <w:szCs w:val="20"/>
        </w:rPr>
        <w:t>,</w:t>
      </w:r>
      <w:r w:rsidR="004373B5">
        <w:rPr>
          <w:szCs w:val="20"/>
        </w:rPr>
        <w:t>mes taches consistaient à :</w:t>
      </w:r>
      <w:r w:rsidR="003F3272" w:rsidRPr="005C768A">
        <w:rPr>
          <w:szCs w:val="20"/>
        </w:rPr>
        <w:t xml:space="preserve"> </w:t>
      </w:r>
    </w:p>
    <w:p w14:paraId="17E82DC6" w14:textId="77777777" w:rsidR="003F3272" w:rsidRPr="00DA30DF" w:rsidRDefault="003F3272" w:rsidP="003F3272">
      <w:pPr>
        <w:rPr>
          <w:szCs w:val="20"/>
        </w:rPr>
      </w:pPr>
    </w:p>
    <w:p w14:paraId="751CE7EC" w14:textId="45EE0872" w:rsidR="004E2779" w:rsidRPr="004373B5" w:rsidRDefault="00C5512F" w:rsidP="004E2779">
      <w:pPr>
        <w:pStyle w:val="1-Bulletpoints"/>
        <w:rPr>
          <w:szCs w:val="20"/>
        </w:rPr>
      </w:pPr>
      <w:r>
        <w:rPr>
          <w:szCs w:val="20"/>
        </w:rPr>
        <w:t>Développer des</w:t>
      </w:r>
      <w:r w:rsidR="004E2779">
        <w:rPr>
          <w:szCs w:val="20"/>
        </w:rPr>
        <w:t xml:space="preserve"> API RESTful </w:t>
      </w:r>
    </w:p>
    <w:p w14:paraId="3C435897" w14:textId="353F0612" w:rsidR="004373B5" w:rsidRPr="00722BD4" w:rsidRDefault="00C5512F" w:rsidP="00722BD4">
      <w:pPr>
        <w:pStyle w:val="1-Bulletpoints"/>
        <w:rPr>
          <w:szCs w:val="20"/>
        </w:rPr>
      </w:pPr>
      <w:r>
        <w:rPr>
          <w:szCs w:val="20"/>
        </w:rPr>
        <w:t>Débugger</w:t>
      </w:r>
      <w:r w:rsidR="004373B5" w:rsidRPr="004373B5">
        <w:rPr>
          <w:szCs w:val="20"/>
        </w:rPr>
        <w:t xml:space="preserve"> de</w:t>
      </w:r>
      <w:r>
        <w:rPr>
          <w:szCs w:val="20"/>
        </w:rPr>
        <w:t>s</w:t>
      </w:r>
      <w:r w:rsidR="004373B5" w:rsidRPr="004373B5">
        <w:rPr>
          <w:szCs w:val="20"/>
        </w:rPr>
        <w:t xml:space="preserve"> logiciels, identification des causes profondes et proposition de solutions aux problèmes logiciels.</w:t>
      </w:r>
    </w:p>
    <w:p w14:paraId="7EAA77F0" w14:textId="54895C33" w:rsidR="004373B5" w:rsidRPr="004373B5" w:rsidRDefault="00C5512F" w:rsidP="004373B5">
      <w:pPr>
        <w:pStyle w:val="1-Bulletpoints"/>
        <w:rPr>
          <w:szCs w:val="20"/>
        </w:rPr>
      </w:pPr>
      <w:r>
        <w:rPr>
          <w:szCs w:val="20"/>
        </w:rPr>
        <w:t>Faire la m</w:t>
      </w:r>
      <w:r w:rsidR="00722BD4">
        <w:rPr>
          <w:szCs w:val="20"/>
        </w:rPr>
        <w:t>aintenance des applications</w:t>
      </w:r>
    </w:p>
    <w:p w14:paraId="08A979CF" w14:textId="77777777" w:rsidR="003F3272" w:rsidRPr="0038618E" w:rsidRDefault="003F3272" w:rsidP="003F3272">
      <w:pPr>
        <w:rPr>
          <w:b/>
          <w:bCs/>
          <w:szCs w:val="20"/>
          <w:u w:val="single"/>
        </w:rPr>
      </w:pPr>
      <w:r w:rsidRPr="0038618E">
        <w:rPr>
          <w:b/>
          <w:bCs/>
          <w:szCs w:val="20"/>
          <w:u w:val="single"/>
        </w:rPr>
        <w:t>Projets Réalisés :</w:t>
      </w:r>
    </w:p>
    <w:p w14:paraId="27DD8D1E" w14:textId="63C735BC" w:rsidR="003F3272" w:rsidRDefault="003F3272" w:rsidP="0068474A">
      <w:pPr>
        <w:pStyle w:val="1-Bulletpoints"/>
        <w:numPr>
          <w:ilvl w:val="0"/>
          <w:numId w:val="0"/>
        </w:numPr>
        <w:rPr>
          <w:b/>
          <w:bCs/>
          <w:szCs w:val="20"/>
        </w:rPr>
      </w:pPr>
    </w:p>
    <w:p w14:paraId="256054AF" w14:textId="77777777" w:rsidR="0068474A" w:rsidRDefault="0068474A" w:rsidP="0068474A">
      <w:pPr>
        <w:pStyle w:val="1-Bulletpoints"/>
        <w:rPr>
          <w:b/>
          <w:bCs/>
          <w:szCs w:val="20"/>
        </w:rPr>
      </w:pPr>
      <w:r w:rsidRPr="00AA1955">
        <w:rPr>
          <w:b/>
          <w:bCs/>
          <w:szCs w:val="20"/>
        </w:rPr>
        <w:t>“</w:t>
      </w:r>
      <w:r>
        <w:rPr>
          <w:b/>
          <w:bCs/>
          <w:szCs w:val="20"/>
        </w:rPr>
        <w:t>SGP (Gestion de patrimoine financière)</w:t>
      </w:r>
      <w:r w:rsidRPr="00AA1955">
        <w:rPr>
          <w:b/>
          <w:bCs/>
          <w:szCs w:val="20"/>
        </w:rPr>
        <w:t>”</w:t>
      </w:r>
    </w:p>
    <w:p w14:paraId="7B9D8F65" w14:textId="77777777" w:rsidR="0068474A" w:rsidRDefault="0068474A" w:rsidP="0068474A">
      <w:pPr>
        <w:pStyle w:val="1-Bulletpoints"/>
        <w:numPr>
          <w:ilvl w:val="0"/>
          <w:numId w:val="0"/>
        </w:numPr>
        <w:ind w:left="360"/>
      </w:pPr>
      <w:r>
        <w:t>Mise en place d’une architecture Scalable pour réduire les temps de latence et les bugs de crash applicatifs dû à la montée en charge des utilisateurs</w:t>
      </w:r>
    </w:p>
    <w:p w14:paraId="6692FD04" w14:textId="77777777" w:rsidR="0068474A" w:rsidRDefault="0068474A" w:rsidP="0068474A">
      <w:pPr>
        <w:pStyle w:val="1-Bulletpoints"/>
        <w:numPr>
          <w:ilvl w:val="0"/>
          <w:numId w:val="0"/>
        </w:numPr>
        <w:ind w:left="360"/>
      </w:pPr>
      <w:r w:rsidRPr="004373B5">
        <w:rPr>
          <w:b/>
          <w:bCs/>
          <w:szCs w:val="20"/>
        </w:rPr>
        <w:t>T</w:t>
      </w:r>
      <w:r w:rsidRPr="004373B5">
        <w:rPr>
          <w:b/>
          <w:bCs/>
        </w:rPr>
        <w:t>echnologies</w:t>
      </w:r>
      <w:r w:rsidRPr="004373B5">
        <w:t xml:space="preserve"> : </w:t>
      </w:r>
      <w:r>
        <w:t>.Net Core, MSTest, MS SQL Server,Git, GitLab</w:t>
      </w:r>
    </w:p>
    <w:p w14:paraId="30016EE0" w14:textId="77777777" w:rsidR="0068474A" w:rsidRDefault="0068474A" w:rsidP="0068474A">
      <w:pPr>
        <w:pStyle w:val="2-Bulletpoint"/>
      </w:pPr>
      <w:r>
        <w:t>Développement d’API</w:t>
      </w:r>
    </w:p>
    <w:p w14:paraId="42075AD8" w14:textId="77777777" w:rsidR="0068474A" w:rsidRDefault="0068474A" w:rsidP="0068474A">
      <w:pPr>
        <w:pStyle w:val="2-Bulletpoint"/>
      </w:pPr>
      <w:r>
        <w:t>Mise en place de Tests Unitaire et fonctionnel </w:t>
      </w:r>
    </w:p>
    <w:p w14:paraId="2F34F7A5" w14:textId="55BF460C" w:rsidR="0068474A" w:rsidRDefault="0068474A" w:rsidP="0068474A">
      <w:pPr>
        <w:pStyle w:val="2-Bulletpoint"/>
      </w:pPr>
      <w:r>
        <w:t>Travail collaboration avec Git</w:t>
      </w:r>
    </w:p>
    <w:p w14:paraId="314B569A" w14:textId="77777777" w:rsidR="000E3173" w:rsidRDefault="000E3173" w:rsidP="000E3173">
      <w:pPr>
        <w:pStyle w:val="1-Bulletpoints"/>
        <w:numPr>
          <w:ilvl w:val="0"/>
          <w:numId w:val="0"/>
        </w:numPr>
        <w:ind w:left="864"/>
        <w:rPr>
          <w:b/>
          <w:bCs/>
          <w:szCs w:val="20"/>
        </w:rPr>
      </w:pPr>
    </w:p>
    <w:p w14:paraId="7831542B" w14:textId="0401FDE8" w:rsidR="0068474A" w:rsidRPr="004E2779" w:rsidRDefault="0068474A" w:rsidP="004E2779">
      <w:pPr>
        <w:pStyle w:val="1-Bulletpoints"/>
        <w:rPr>
          <w:b/>
          <w:bCs/>
          <w:szCs w:val="20"/>
        </w:rPr>
      </w:pPr>
      <w:r w:rsidRPr="00AA1955">
        <w:rPr>
          <w:b/>
          <w:bCs/>
          <w:szCs w:val="20"/>
        </w:rPr>
        <w:t>“</w:t>
      </w:r>
      <w:r w:rsidR="000E3173">
        <w:rPr>
          <w:b/>
          <w:bCs/>
          <w:szCs w:val="20"/>
        </w:rPr>
        <w:t>Contrôle dépositaire</w:t>
      </w:r>
      <w:r w:rsidRPr="00AA1955">
        <w:rPr>
          <w:b/>
          <w:bCs/>
          <w:szCs w:val="20"/>
        </w:rPr>
        <w:t>”</w:t>
      </w:r>
    </w:p>
    <w:p w14:paraId="1776F7ED" w14:textId="77777777" w:rsidR="0068474A" w:rsidRDefault="0068474A" w:rsidP="0068474A">
      <w:pPr>
        <w:pStyle w:val="1-Bulletpoints"/>
        <w:numPr>
          <w:ilvl w:val="0"/>
          <w:numId w:val="0"/>
        </w:numPr>
        <w:ind w:left="360"/>
      </w:pPr>
      <w:r w:rsidRPr="004373B5">
        <w:rPr>
          <w:b/>
          <w:bCs/>
          <w:szCs w:val="20"/>
        </w:rPr>
        <w:t>T</w:t>
      </w:r>
      <w:r w:rsidRPr="004373B5">
        <w:rPr>
          <w:b/>
          <w:bCs/>
        </w:rPr>
        <w:t>echnologies</w:t>
      </w:r>
      <w:r w:rsidRPr="004373B5">
        <w:t xml:space="preserve"> : </w:t>
      </w:r>
      <w:r>
        <w:t>.Net Core, MSTest, MS SQL Server,Git, GitLab</w:t>
      </w:r>
    </w:p>
    <w:p w14:paraId="4A11EDC7" w14:textId="77777777" w:rsidR="0068474A" w:rsidRDefault="0068474A" w:rsidP="0068474A">
      <w:pPr>
        <w:pStyle w:val="2-Bulletpoint"/>
      </w:pPr>
      <w:r>
        <w:t>Développement d’API</w:t>
      </w:r>
    </w:p>
    <w:p w14:paraId="2CDBCB5A" w14:textId="77777777" w:rsidR="0068474A" w:rsidRDefault="0068474A" w:rsidP="0068474A">
      <w:pPr>
        <w:pStyle w:val="2-Bulletpoint"/>
      </w:pPr>
      <w:r>
        <w:t>Mise en place de Tests Unitaire et fonctionnel </w:t>
      </w:r>
    </w:p>
    <w:p w14:paraId="0715104B" w14:textId="77777777" w:rsidR="0068474A" w:rsidRDefault="0068474A" w:rsidP="0068474A">
      <w:pPr>
        <w:pStyle w:val="2-Bulletpoint"/>
      </w:pPr>
      <w:r>
        <w:t>Travail collaboration avec Git</w:t>
      </w:r>
    </w:p>
    <w:p w14:paraId="4FABBEB9" w14:textId="6781D0C2" w:rsidR="00516CE9" w:rsidRDefault="00516CE9" w:rsidP="000F79B2">
      <w:pPr>
        <w:pStyle w:val="1-Bulletpoints"/>
        <w:numPr>
          <w:ilvl w:val="0"/>
          <w:numId w:val="0"/>
        </w:numPr>
        <w:rPr>
          <w:szCs w:val="20"/>
        </w:rPr>
      </w:pPr>
      <w:bookmarkStart w:id="4" w:name="_Hlk158971310"/>
    </w:p>
    <w:bookmarkEnd w:id="4"/>
    <w:p w14:paraId="237E51D7" w14:textId="4727948D" w:rsidR="00AA1955" w:rsidRDefault="00AA1955" w:rsidP="003F3272">
      <w:pPr>
        <w:pStyle w:val="2-Bulletpoint"/>
        <w:numPr>
          <w:ilvl w:val="0"/>
          <w:numId w:val="0"/>
        </w:numPr>
        <w:ind w:left="1296"/>
      </w:pPr>
    </w:p>
    <w:p w14:paraId="39981C5E" w14:textId="7222F11D" w:rsidR="00E03FB6" w:rsidRPr="003F77E0" w:rsidRDefault="00E03FB6" w:rsidP="00E03FB6">
      <w:pPr>
        <w:pStyle w:val="1-Bulletpoints"/>
        <w:numPr>
          <w:ilvl w:val="0"/>
          <w:numId w:val="0"/>
        </w:numPr>
        <w:rPr>
          <w:szCs w:val="20"/>
        </w:rPr>
      </w:pPr>
      <w:bookmarkStart w:id="5" w:name="_Hlk158967259"/>
      <w:bookmarkStart w:id="6" w:name="_Hlk158968688"/>
      <w:r w:rsidRPr="002B6C0E">
        <w:rPr>
          <w:rStyle w:val="AllCapChar"/>
          <w:rFonts w:eastAsiaTheme="minorHAnsi"/>
        </w:rPr>
        <w:t>SOCIÉTÉ</w:t>
      </w:r>
      <w:r>
        <w:rPr>
          <w:rStyle w:val="AllCapChar"/>
          <w:rFonts w:eastAsiaTheme="minorHAnsi"/>
        </w:rPr>
        <w:t xml:space="preserve"> –</w:t>
      </w:r>
      <w:r w:rsidR="000E3173">
        <w:rPr>
          <w:rStyle w:val="AllCapChar"/>
          <w:rFonts w:eastAsiaTheme="minorHAnsi"/>
        </w:rPr>
        <w:t xml:space="preserve"> sgabs</w:t>
      </w:r>
      <w:r>
        <w:rPr>
          <w:rStyle w:val="AllCapChar"/>
          <w:rFonts w:eastAsiaTheme="minorHAnsi"/>
        </w:rPr>
        <w:t> :</w:t>
      </w:r>
      <w:r>
        <w:rPr>
          <w:b/>
          <w:bCs/>
          <w:color w:val="272774" w:themeColor="accent1"/>
          <w:sz w:val="24"/>
        </w:rPr>
        <w:t xml:space="preserve"> </w:t>
      </w:r>
      <w:r>
        <w:rPr>
          <w:b/>
          <w:bCs/>
          <w:color w:val="272774" w:themeColor="accent1"/>
          <w:sz w:val="24"/>
        </w:rPr>
        <w:tab/>
      </w:r>
      <w:r>
        <w:rPr>
          <w:b/>
          <w:bCs/>
          <w:color w:val="272774" w:themeColor="accent1"/>
          <w:sz w:val="24"/>
        </w:rPr>
        <w:tab/>
        <w:t xml:space="preserve">  </w:t>
      </w:r>
      <w:r w:rsidR="005C768A">
        <w:rPr>
          <w:b/>
          <w:bCs/>
          <w:color w:val="272774" w:themeColor="accent1"/>
          <w:sz w:val="24"/>
        </w:rPr>
        <w:tab/>
      </w:r>
      <w:r w:rsidR="005C768A">
        <w:rPr>
          <w:b/>
          <w:bCs/>
          <w:color w:val="272774" w:themeColor="accent1"/>
          <w:sz w:val="24"/>
        </w:rPr>
        <w:tab/>
      </w:r>
      <w:r w:rsidR="005C768A">
        <w:rPr>
          <w:b/>
          <w:bCs/>
          <w:color w:val="272774" w:themeColor="accent1"/>
          <w:sz w:val="24"/>
        </w:rPr>
        <w:tab/>
      </w:r>
      <w:r w:rsidR="000E3173">
        <w:rPr>
          <w:b/>
          <w:bCs/>
          <w:color w:val="272774" w:themeColor="accent1"/>
          <w:sz w:val="24"/>
        </w:rPr>
        <w:t xml:space="preserve"> 08</w:t>
      </w:r>
      <w:r>
        <w:rPr>
          <w:b/>
          <w:bCs/>
          <w:color w:val="272774" w:themeColor="accent1"/>
          <w:sz w:val="24"/>
        </w:rPr>
        <w:t>-20</w:t>
      </w:r>
      <w:r w:rsidR="000E3173">
        <w:rPr>
          <w:b/>
          <w:bCs/>
          <w:color w:val="272774" w:themeColor="accent1"/>
          <w:sz w:val="24"/>
        </w:rPr>
        <w:t>23</w:t>
      </w:r>
      <w:r>
        <w:rPr>
          <w:b/>
          <w:bCs/>
          <w:color w:val="272774" w:themeColor="accent1"/>
          <w:sz w:val="24"/>
        </w:rPr>
        <w:t xml:space="preserve"> </w:t>
      </w:r>
      <w:r w:rsidRPr="001D56F0">
        <w:rPr>
          <w:b/>
          <w:bCs/>
          <w:color w:val="272774" w:themeColor="accent1"/>
          <w:sz w:val="24"/>
        </w:rPr>
        <w:t xml:space="preserve">– </w:t>
      </w:r>
      <w:r w:rsidR="000E3173">
        <w:rPr>
          <w:b/>
          <w:bCs/>
          <w:color w:val="272774" w:themeColor="accent1"/>
          <w:sz w:val="24"/>
        </w:rPr>
        <w:t>10</w:t>
      </w:r>
      <w:r>
        <w:rPr>
          <w:b/>
          <w:bCs/>
          <w:color w:val="272774" w:themeColor="accent1"/>
          <w:sz w:val="24"/>
        </w:rPr>
        <w:t>-20</w:t>
      </w:r>
      <w:r w:rsidR="000E3173">
        <w:rPr>
          <w:b/>
          <w:bCs/>
          <w:color w:val="272774" w:themeColor="accent1"/>
          <w:sz w:val="24"/>
        </w:rPr>
        <w:t>23 [3</w:t>
      </w:r>
      <w:r>
        <w:rPr>
          <w:b/>
          <w:bCs/>
          <w:color w:val="272774" w:themeColor="accent1"/>
          <w:sz w:val="24"/>
        </w:rPr>
        <w:t xml:space="preserve"> mois</w:t>
      </w:r>
      <w:r w:rsidRPr="001D56F0">
        <w:rPr>
          <w:b/>
          <w:bCs/>
          <w:color w:val="272774" w:themeColor="accent1"/>
          <w:sz w:val="24"/>
        </w:rPr>
        <w:t>]</w:t>
      </w:r>
    </w:p>
    <w:p w14:paraId="1B85188B" w14:textId="77777777" w:rsidR="00E03FB6" w:rsidRPr="00F662A6" w:rsidRDefault="00E03FB6" w:rsidP="00E03FB6">
      <w:pPr>
        <w:tabs>
          <w:tab w:val="left" w:pos="8550"/>
        </w:tabs>
      </w:pPr>
      <w:r w:rsidRPr="001D56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F8EF9" wp14:editId="404CB8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2935" cy="0"/>
                <wp:effectExtent l="0" t="0" r="0" b="0"/>
                <wp:wrapNone/>
                <wp:docPr id="139051094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93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EBC4B4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FB8A8B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9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" strokecolor="#e7bfaf" strokeweight=".25pt"/>
            </w:pict>
          </mc:Fallback>
        </mc:AlternateContent>
      </w:r>
      <w:r w:rsidRPr="003C55C6">
        <w:tab/>
      </w:r>
    </w:p>
    <w:p w14:paraId="5C0B5088" w14:textId="63D5548E" w:rsidR="00E03FB6" w:rsidRPr="00DA30DF" w:rsidRDefault="005A2B92" w:rsidP="00E03FB6">
      <w:pPr>
        <w:rPr>
          <w:b/>
          <w:szCs w:val="20"/>
        </w:rPr>
      </w:pPr>
      <w:r>
        <w:rPr>
          <w:b/>
          <w:szCs w:val="20"/>
        </w:rPr>
        <w:t>08/2023 – 10/2023</w:t>
      </w:r>
      <w:r w:rsidR="00C5512F">
        <w:rPr>
          <w:b/>
          <w:szCs w:val="20"/>
        </w:rPr>
        <w:t> : DEVELOPPEUSE</w:t>
      </w:r>
      <w:r w:rsidR="000E3173">
        <w:rPr>
          <w:b/>
          <w:szCs w:val="20"/>
        </w:rPr>
        <w:t xml:space="preserve"> WEB</w:t>
      </w:r>
    </w:p>
    <w:p w14:paraId="33750637" w14:textId="644F63ED" w:rsidR="00E03FB6" w:rsidRDefault="00E03FB6" w:rsidP="00E03FB6">
      <w:pPr>
        <w:rPr>
          <w:szCs w:val="20"/>
        </w:rPr>
      </w:pPr>
      <w:r w:rsidRPr="00DA30DF">
        <w:rPr>
          <w:szCs w:val="20"/>
        </w:rPr>
        <w:t>Réalisations :</w:t>
      </w:r>
    </w:p>
    <w:p w14:paraId="54B95B14" w14:textId="3FA80AE4" w:rsidR="00A364DE" w:rsidRDefault="00A364DE" w:rsidP="00E03FB6">
      <w:pPr>
        <w:rPr>
          <w:szCs w:val="20"/>
        </w:rPr>
      </w:pPr>
      <w:r w:rsidRPr="005C768A">
        <w:rPr>
          <w:szCs w:val="20"/>
        </w:rPr>
        <w:t xml:space="preserve">Au sein du groupe </w:t>
      </w:r>
      <w:r>
        <w:rPr>
          <w:szCs w:val="20"/>
        </w:rPr>
        <w:t>SGABS</w:t>
      </w:r>
      <w:r w:rsidRPr="005C768A">
        <w:rPr>
          <w:szCs w:val="20"/>
        </w:rPr>
        <w:t xml:space="preserve">, j'ai occupé </w:t>
      </w:r>
      <w:r>
        <w:rPr>
          <w:szCs w:val="20"/>
        </w:rPr>
        <w:t>la fonction de développeur web. Mes taches consistaient à :</w:t>
      </w:r>
      <w:r w:rsidRPr="005C768A">
        <w:rPr>
          <w:szCs w:val="20"/>
        </w:rPr>
        <w:t xml:space="preserve"> </w:t>
      </w:r>
    </w:p>
    <w:p w14:paraId="1E8251E5" w14:textId="4082FC3F" w:rsidR="00E03FB6" w:rsidRDefault="00516CE9" w:rsidP="00E03FB6">
      <w:pPr>
        <w:pStyle w:val="1-Bulletpoints"/>
        <w:rPr>
          <w:szCs w:val="20"/>
        </w:rPr>
      </w:pPr>
      <w:r>
        <w:rPr>
          <w:szCs w:val="20"/>
        </w:rPr>
        <w:t>Ecrire des scripts d’extraction des données</w:t>
      </w:r>
    </w:p>
    <w:p w14:paraId="7C13CB42" w14:textId="77777777" w:rsidR="00361B1F" w:rsidRDefault="00361B1F" w:rsidP="00361B1F">
      <w:pPr>
        <w:pStyle w:val="1-Bulletpoints"/>
        <w:numPr>
          <w:ilvl w:val="0"/>
          <w:numId w:val="0"/>
        </w:numPr>
        <w:ind w:left="360"/>
        <w:rPr>
          <w:szCs w:val="20"/>
        </w:rPr>
      </w:pPr>
    </w:p>
    <w:p w14:paraId="66BA8983" w14:textId="77777777" w:rsidR="00E03FB6" w:rsidRPr="00DA30DF" w:rsidRDefault="00E03FB6" w:rsidP="00E03FB6">
      <w:pPr>
        <w:rPr>
          <w:szCs w:val="20"/>
        </w:rPr>
      </w:pPr>
    </w:p>
    <w:p w14:paraId="3E27DA4D" w14:textId="77777777" w:rsidR="00361B1F" w:rsidRPr="0038618E" w:rsidRDefault="00361B1F" w:rsidP="00361B1F">
      <w:pPr>
        <w:rPr>
          <w:b/>
          <w:bCs/>
          <w:szCs w:val="20"/>
          <w:u w:val="single"/>
        </w:rPr>
      </w:pPr>
      <w:r w:rsidRPr="0038618E">
        <w:rPr>
          <w:b/>
          <w:bCs/>
          <w:szCs w:val="20"/>
          <w:u w:val="single"/>
        </w:rPr>
        <w:lastRenderedPageBreak/>
        <w:t>Projets Réalisés :</w:t>
      </w:r>
    </w:p>
    <w:p w14:paraId="7B7B1707" w14:textId="77777777" w:rsidR="00361B1F" w:rsidRDefault="00361B1F" w:rsidP="00361B1F">
      <w:pPr>
        <w:pStyle w:val="1-Bulletpoints"/>
        <w:numPr>
          <w:ilvl w:val="0"/>
          <w:numId w:val="0"/>
        </w:numPr>
        <w:ind w:left="864" w:hanging="504"/>
        <w:rPr>
          <w:b/>
          <w:bCs/>
          <w:szCs w:val="20"/>
        </w:rPr>
      </w:pPr>
    </w:p>
    <w:p w14:paraId="27C2733C" w14:textId="6B3B77DA" w:rsidR="00361B1F" w:rsidRPr="00361B1F" w:rsidRDefault="000E3173" w:rsidP="00361B1F">
      <w:pPr>
        <w:pStyle w:val="1-Bulletpoints"/>
        <w:rPr>
          <w:b/>
          <w:bCs/>
          <w:szCs w:val="20"/>
        </w:rPr>
      </w:pPr>
      <w:r>
        <w:rPr>
          <w:b/>
          <w:bCs/>
          <w:szCs w:val="20"/>
        </w:rPr>
        <w:t>BIC (Bureau de l’information sur le Crédit)</w:t>
      </w:r>
      <w:r w:rsidR="00E03FB6" w:rsidRPr="00981459">
        <w:rPr>
          <w:b/>
          <w:bCs/>
          <w:szCs w:val="20"/>
        </w:rPr>
        <w:t>:</w:t>
      </w:r>
    </w:p>
    <w:p w14:paraId="446F467E" w14:textId="0C4A42B5" w:rsidR="000E3173" w:rsidRDefault="000E3173" w:rsidP="000E3173">
      <w:pPr>
        <w:pStyle w:val="1-Bulletpoints"/>
        <w:numPr>
          <w:ilvl w:val="0"/>
          <w:numId w:val="0"/>
        </w:numPr>
        <w:rPr>
          <w:b/>
          <w:bCs/>
          <w:szCs w:val="20"/>
        </w:rPr>
      </w:pPr>
    </w:p>
    <w:p w14:paraId="69AE6DB4" w14:textId="16506F2B" w:rsidR="000E3173" w:rsidRPr="00DA30DF" w:rsidRDefault="00E03FB6" w:rsidP="000E3173">
      <w:pPr>
        <w:ind w:left="864"/>
      </w:pPr>
      <w:r w:rsidRPr="00A45228">
        <w:rPr>
          <w:b/>
          <w:bCs/>
          <w:szCs w:val="20"/>
        </w:rPr>
        <w:t xml:space="preserve">Objet du projet : </w:t>
      </w:r>
      <w:r w:rsidR="000E3173">
        <w:t xml:space="preserve">Projet réglementaire d’extraction des engagements amortissables et non amortissables pour les clients consentant et non consentants </w:t>
      </w:r>
    </w:p>
    <w:p w14:paraId="7B86C431" w14:textId="26A02B6B" w:rsidR="00E03FB6" w:rsidRPr="003F77E0" w:rsidRDefault="00E03FB6" w:rsidP="000E3173">
      <w:pPr>
        <w:pStyle w:val="1-Bulletpoints"/>
        <w:numPr>
          <w:ilvl w:val="0"/>
          <w:numId w:val="0"/>
        </w:numPr>
        <w:ind w:left="360"/>
        <w:rPr>
          <w:szCs w:val="20"/>
        </w:rPr>
      </w:pPr>
    </w:p>
    <w:p w14:paraId="7C218149" w14:textId="205AEF89" w:rsidR="00E03FB6" w:rsidRPr="000E3173" w:rsidRDefault="000E3173" w:rsidP="000E3173">
      <w:pPr>
        <w:ind w:left="864"/>
      </w:pPr>
      <w:r>
        <w:rPr>
          <w:b/>
          <w:bCs/>
          <w:szCs w:val="20"/>
        </w:rPr>
        <w:t>Client :</w:t>
      </w:r>
      <w:r>
        <w:t xml:space="preserve"> groupe Société Générale de l’UEMOA</w:t>
      </w:r>
    </w:p>
    <w:p w14:paraId="2C69C688" w14:textId="5EBF8955" w:rsidR="00E03FB6" w:rsidRPr="00E03FB6" w:rsidRDefault="00E03FB6" w:rsidP="000E3173">
      <w:pPr>
        <w:pStyle w:val="1-Bulletpoints"/>
        <w:numPr>
          <w:ilvl w:val="0"/>
          <w:numId w:val="0"/>
        </w:numPr>
        <w:ind w:left="360"/>
      </w:pPr>
      <w:r w:rsidRPr="00C5512F">
        <w:rPr>
          <w:b/>
          <w:bCs/>
          <w:szCs w:val="20"/>
        </w:rPr>
        <w:t xml:space="preserve">Technologies :  </w:t>
      </w:r>
      <w:bookmarkStart w:id="7" w:name="_Hlk158969332"/>
      <w:r w:rsidR="000E3173" w:rsidRPr="00C5512F">
        <w:t>Inform</w:t>
      </w:r>
      <w:r w:rsidR="00C5512F" w:rsidRPr="00C5512F">
        <w:t>i</w:t>
      </w:r>
      <w:r w:rsidR="000E3173" w:rsidRPr="00C5512F">
        <w:t>x 4GL, Oracle, Excel</w:t>
      </w:r>
    </w:p>
    <w:bookmarkEnd w:id="7"/>
    <w:p w14:paraId="70F2105E" w14:textId="77777777" w:rsidR="00E03FB6" w:rsidRPr="00E03FB6" w:rsidRDefault="00E03FB6" w:rsidP="00E03FB6">
      <w:pPr>
        <w:pStyle w:val="1-Bulletpoints"/>
        <w:numPr>
          <w:ilvl w:val="0"/>
          <w:numId w:val="0"/>
        </w:numPr>
        <w:ind w:left="864" w:hanging="504"/>
      </w:pPr>
    </w:p>
    <w:p w14:paraId="2890D82B" w14:textId="3036914E" w:rsidR="00E03FB6" w:rsidRDefault="00516CE9" w:rsidP="00E03FB6">
      <w:pPr>
        <w:pStyle w:val="2-Bulletpoint"/>
      </w:pPr>
      <w:r>
        <w:t>Extraction de données</w:t>
      </w:r>
    </w:p>
    <w:p w14:paraId="38713C45" w14:textId="0533B207" w:rsidR="00516CE9" w:rsidRDefault="00516CE9" w:rsidP="00E03FB6">
      <w:pPr>
        <w:pStyle w:val="2-Bulletpoint"/>
      </w:pPr>
      <w:r>
        <w:t>Traitement des données</w:t>
      </w:r>
    </w:p>
    <w:p w14:paraId="57C1B29A" w14:textId="2D624CD0" w:rsidR="00E03FB6" w:rsidRDefault="00E03FB6" w:rsidP="00E03FB6">
      <w:pPr>
        <w:pStyle w:val="1-Bulletpoints"/>
        <w:numPr>
          <w:ilvl w:val="0"/>
          <w:numId w:val="0"/>
        </w:numPr>
        <w:ind w:left="864" w:hanging="504"/>
      </w:pPr>
    </w:p>
    <w:p w14:paraId="2F29A0F4" w14:textId="77777777" w:rsidR="00516CE9" w:rsidRDefault="00516CE9" w:rsidP="00E03FB6">
      <w:pPr>
        <w:pStyle w:val="1-Bulletpoints"/>
        <w:numPr>
          <w:ilvl w:val="0"/>
          <w:numId w:val="0"/>
        </w:numPr>
        <w:ind w:left="864" w:hanging="504"/>
      </w:pPr>
    </w:p>
    <w:bookmarkEnd w:id="5"/>
    <w:bookmarkEnd w:id="6"/>
    <w:p w14:paraId="125AB174" w14:textId="0BDEA621" w:rsidR="00516CE9" w:rsidRPr="003F77E0" w:rsidRDefault="00516CE9" w:rsidP="00516CE9">
      <w:pPr>
        <w:pStyle w:val="1-Bulletpoints"/>
        <w:numPr>
          <w:ilvl w:val="0"/>
          <w:numId w:val="0"/>
        </w:numPr>
        <w:rPr>
          <w:szCs w:val="20"/>
        </w:rPr>
      </w:pPr>
      <w:r w:rsidRPr="002B6C0E">
        <w:rPr>
          <w:rStyle w:val="AllCapChar"/>
          <w:rFonts w:eastAsiaTheme="minorHAnsi"/>
        </w:rPr>
        <w:t>SOCIÉTÉ</w:t>
      </w:r>
      <w:r>
        <w:rPr>
          <w:rStyle w:val="AllCapChar"/>
          <w:rFonts w:eastAsiaTheme="minorHAnsi"/>
        </w:rPr>
        <w:t xml:space="preserve"> – CNTIG :</w:t>
      </w:r>
      <w:r>
        <w:rPr>
          <w:b/>
          <w:bCs/>
          <w:color w:val="272774" w:themeColor="accent1"/>
          <w:sz w:val="24"/>
        </w:rPr>
        <w:t xml:space="preserve"> </w:t>
      </w:r>
      <w:r>
        <w:rPr>
          <w:b/>
          <w:bCs/>
          <w:color w:val="272774" w:themeColor="accent1"/>
          <w:sz w:val="24"/>
        </w:rPr>
        <w:tab/>
      </w:r>
      <w:r>
        <w:rPr>
          <w:b/>
          <w:bCs/>
          <w:color w:val="272774" w:themeColor="accent1"/>
          <w:sz w:val="24"/>
        </w:rPr>
        <w:tab/>
        <w:t xml:space="preserve">  </w:t>
      </w:r>
      <w:r>
        <w:rPr>
          <w:b/>
          <w:bCs/>
          <w:color w:val="272774" w:themeColor="accent1"/>
          <w:sz w:val="24"/>
        </w:rPr>
        <w:tab/>
      </w:r>
      <w:r>
        <w:rPr>
          <w:b/>
          <w:bCs/>
          <w:color w:val="272774" w:themeColor="accent1"/>
          <w:sz w:val="24"/>
        </w:rPr>
        <w:tab/>
      </w:r>
      <w:r>
        <w:rPr>
          <w:b/>
          <w:bCs/>
          <w:color w:val="272774" w:themeColor="accent1"/>
          <w:sz w:val="24"/>
        </w:rPr>
        <w:tab/>
        <w:t xml:space="preserve"> 02-2022 </w:t>
      </w:r>
      <w:r w:rsidRPr="001D56F0">
        <w:rPr>
          <w:b/>
          <w:bCs/>
          <w:color w:val="272774" w:themeColor="accent1"/>
          <w:sz w:val="24"/>
        </w:rPr>
        <w:t xml:space="preserve">– </w:t>
      </w:r>
      <w:r>
        <w:rPr>
          <w:b/>
          <w:bCs/>
          <w:color w:val="272774" w:themeColor="accent1"/>
          <w:sz w:val="24"/>
        </w:rPr>
        <w:t>08-2023 [1ans 7mois</w:t>
      </w:r>
      <w:r w:rsidRPr="001D56F0">
        <w:rPr>
          <w:b/>
          <w:bCs/>
          <w:color w:val="272774" w:themeColor="accent1"/>
          <w:sz w:val="24"/>
        </w:rPr>
        <w:t>]</w:t>
      </w:r>
    </w:p>
    <w:p w14:paraId="3C5675A6" w14:textId="77777777" w:rsidR="00516CE9" w:rsidRPr="00F662A6" w:rsidRDefault="00516CE9" w:rsidP="00516CE9">
      <w:pPr>
        <w:tabs>
          <w:tab w:val="left" w:pos="8550"/>
        </w:tabs>
      </w:pPr>
      <w:r w:rsidRPr="001D56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663397" wp14:editId="5CD5F7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2935" cy="0"/>
                <wp:effectExtent l="0" t="0" r="0" b="0"/>
                <wp:wrapNone/>
                <wp:docPr id="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93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EBC4B4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4A59D" id="Straight Connector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9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" strokecolor="#e7bfaf" strokeweight=".25pt"/>
            </w:pict>
          </mc:Fallback>
        </mc:AlternateContent>
      </w:r>
      <w:r w:rsidRPr="003C55C6">
        <w:tab/>
      </w:r>
    </w:p>
    <w:p w14:paraId="5BEC3838" w14:textId="35E0DB15" w:rsidR="00516CE9" w:rsidRPr="00DA30DF" w:rsidRDefault="005A2B92" w:rsidP="00516CE9">
      <w:pPr>
        <w:rPr>
          <w:b/>
          <w:szCs w:val="20"/>
        </w:rPr>
      </w:pPr>
      <w:r>
        <w:rPr>
          <w:b/>
          <w:szCs w:val="20"/>
        </w:rPr>
        <w:t>02/2022 – 08/2023</w:t>
      </w:r>
      <w:r w:rsidR="004E2779">
        <w:rPr>
          <w:b/>
          <w:szCs w:val="20"/>
        </w:rPr>
        <w:t> : DEVELOPPEUSE</w:t>
      </w:r>
      <w:r w:rsidR="00516CE9">
        <w:rPr>
          <w:b/>
          <w:szCs w:val="20"/>
        </w:rPr>
        <w:t xml:space="preserve"> .NET</w:t>
      </w:r>
    </w:p>
    <w:p w14:paraId="1035B129" w14:textId="3E5F609C" w:rsidR="00516CE9" w:rsidRDefault="00516CE9" w:rsidP="00516CE9">
      <w:pPr>
        <w:rPr>
          <w:szCs w:val="20"/>
        </w:rPr>
      </w:pPr>
      <w:r w:rsidRPr="00DA30DF">
        <w:rPr>
          <w:szCs w:val="20"/>
        </w:rPr>
        <w:t>Réalisations :</w:t>
      </w:r>
    </w:p>
    <w:p w14:paraId="741485EC" w14:textId="20F5EF28" w:rsidR="00A364DE" w:rsidRDefault="00A364DE" w:rsidP="00A364DE">
      <w:pPr>
        <w:rPr>
          <w:szCs w:val="20"/>
        </w:rPr>
      </w:pPr>
      <w:r>
        <w:rPr>
          <w:szCs w:val="20"/>
        </w:rPr>
        <w:t>Au sein d’entreprise CNTIG</w:t>
      </w:r>
      <w:r w:rsidRPr="005C768A">
        <w:rPr>
          <w:szCs w:val="20"/>
        </w:rPr>
        <w:t xml:space="preserve">, j'ai occupé </w:t>
      </w:r>
      <w:r>
        <w:rPr>
          <w:szCs w:val="20"/>
        </w:rPr>
        <w:t xml:space="preserve">la fonction de développeur </w:t>
      </w:r>
      <w:r w:rsidR="00311E6A">
        <w:rPr>
          <w:szCs w:val="20"/>
        </w:rPr>
        <w:t>web.</w:t>
      </w:r>
      <w:r>
        <w:rPr>
          <w:szCs w:val="20"/>
        </w:rPr>
        <w:t xml:space="preserve"> Mes taches consistaient à :</w:t>
      </w:r>
      <w:r w:rsidRPr="005C768A">
        <w:rPr>
          <w:szCs w:val="20"/>
        </w:rPr>
        <w:t xml:space="preserve"> </w:t>
      </w:r>
    </w:p>
    <w:p w14:paraId="6C0A218D" w14:textId="37AA5201" w:rsidR="00A364DE" w:rsidRDefault="00A364DE" w:rsidP="00516CE9">
      <w:pPr>
        <w:rPr>
          <w:szCs w:val="20"/>
        </w:rPr>
      </w:pPr>
    </w:p>
    <w:p w14:paraId="20109A53" w14:textId="1188D62E" w:rsidR="00A364DE" w:rsidRDefault="00A364DE" w:rsidP="00A364DE">
      <w:pPr>
        <w:pStyle w:val="1-Bulletpoints"/>
        <w:rPr>
          <w:szCs w:val="20"/>
        </w:rPr>
      </w:pPr>
      <w:r>
        <w:rPr>
          <w:szCs w:val="20"/>
        </w:rPr>
        <w:t>Développer les applications frontale SGI</w:t>
      </w:r>
    </w:p>
    <w:p w14:paraId="37FD13D5" w14:textId="0F52B750" w:rsidR="00A364DE" w:rsidRDefault="00A364DE" w:rsidP="00A364DE">
      <w:pPr>
        <w:pStyle w:val="1-Bulletpoints"/>
        <w:rPr>
          <w:szCs w:val="20"/>
        </w:rPr>
      </w:pPr>
      <w:r>
        <w:rPr>
          <w:szCs w:val="20"/>
        </w:rPr>
        <w:t xml:space="preserve">Développer </w:t>
      </w:r>
      <w:r w:rsidR="00311E6A">
        <w:rPr>
          <w:szCs w:val="20"/>
        </w:rPr>
        <w:t>des applications mobiles</w:t>
      </w:r>
    </w:p>
    <w:p w14:paraId="734F288A" w14:textId="6FF83650" w:rsidR="00361B1F" w:rsidRDefault="00361B1F" w:rsidP="00361B1F">
      <w:pPr>
        <w:pStyle w:val="1-Bulletpoints"/>
        <w:numPr>
          <w:ilvl w:val="0"/>
          <w:numId w:val="0"/>
        </w:numPr>
        <w:ind w:left="864" w:hanging="504"/>
        <w:rPr>
          <w:szCs w:val="20"/>
        </w:rPr>
      </w:pPr>
    </w:p>
    <w:p w14:paraId="204895B9" w14:textId="708E790A" w:rsidR="00361B1F" w:rsidRPr="00361B1F" w:rsidRDefault="00361B1F" w:rsidP="00361B1F">
      <w:pPr>
        <w:rPr>
          <w:b/>
          <w:bCs/>
          <w:szCs w:val="20"/>
          <w:u w:val="single"/>
        </w:rPr>
      </w:pPr>
      <w:r w:rsidRPr="0038618E">
        <w:rPr>
          <w:b/>
          <w:bCs/>
          <w:szCs w:val="20"/>
          <w:u w:val="single"/>
        </w:rPr>
        <w:t>Projets Réalisés :</w:t>
      </w:r>
    </w:p>
    <w:p w14:paraId="249BAB97" w14:textId="77777777" w:rsidR="00516CE9" w:rsidRPr="00DA30DF" w:rsidRDefault="00516CE9" w:rsidP="00516CE9">
      <w:pPr>
        <w:rPr>
          <w:szCs w:val="20"/>
        </w:rPr>
      </w:pPr>
    </w:p>
    <w:p w14:paraId="031290C8" w14:textId="7D7A192F" w:rsidR="00516CE9" w:rsidRDefault="00A364DE" w:rsidP="00516CE9">
      <w:pPr>
        <w:pStyle w:val="1-Bulletpoints"/>
        <w:rPr>
          <w:b/>
          <w:bCs/>
          <w:szCs w:val="20"/>
        </w:rPr>
      </w:pPr>
      <w:r>
        <w:rPr>
          <w:b/>
          <w:bCs/>
          <w:szCs w:val="20"/>
        </w:rPr>
        <w:t>Carte Scolaire</w:t>
      </w:r>
      <w:r w:rsidR="004E2779">
        <w:rPr>
          <w:b/>
          <w:bCs/>
          <w:szCs w:val="20"/>
        </w:rPr>
        <w:t>, Carte Scolaire METFPA, Carte Scolaire Mobile</w:t>
      </w:r>
      <w:r w:rsidR="00516CE9" w:rsidRPr="00981459">
        <w:rPr>
          <w:b/>
          <w:bCs/>
          <w:szCs w:val="20"/>
        </w:rPr>
        <w:t>:</w:t>
      </w:r>
    </w:p>
    <w:p w14:paraId="7A4902B9" w14:textId="77777777" w:rsidR="00516CE9" w:rsidRDefault="00516CE9" w:rsidP="00516CE9">
      <w:pPr>
        <w:pStyle w:val="1-Bulletpoints"/>
        <w:numPr>
          <w:ilvl w:val="0"/>
          <w:numId w:val="0"/>
        </w:numPr>
        <w:rPr>
          <w:b/>
          <w:bCs/>
          <w:szCs w:val="20"/>
        </w:rPr>
      </w:pPr>
    </w:p>
    <w:p w14:paraId="5DFA6AA5" w14:textId="37DD2D3A" w:rsidR="00516CE9" w:rsidRPr="00A364DE" w:rsidRDefault="00516CE9" w:rsidP="00516CE9">
      <w:pPr>
        <w:ind w:left="864"/>
      </w:pPr>
      <w:r w:rsidRPr="00A45228">
        <w:rPr>
          <w:b/>
          <w:bCs/>
          <w:szCs w:val="20"/>
        </w:rPr>
        <w:t xml:space="preserve">Objet du projet : </w:t>
      </w:r>
      <w:r w:rsidR="00A364DE" w:rsidRPr="00A364DE">
        <w:rPr>
          <w:bCs/>
          <w:szCs w:val="20"/>
        </w:rPr>
        <w:t xml:space="preserve">Projet de gestion des </w:t>
      </w:r>
      <w:r w:rsidR="00311E6A" w:rsidRPr="00A364DE">
        <w:rPr>
          <w:bCs/>
          <w:szCs w:val="20"/>
        </w:rPr>
        <w:t>ressources et</w:t>
      </w:r>
      <w:r w:rsidR="00A364DE" w:rsidRPr="00A364DE">
        <w:rPr>
          <w:bCs/>
          <w:szCs w:val="20"/>
        </w:rPr>
        <w:t xml:space="preserve"> infrastructure</w:t>
      </w:r>
      <w:r w:rsidR="00311E6A">
        <w:rPr>
          <w:bCs/>
          <w:szCs w:val="20"/>
        </w:rPr>
        <w:t>s</w:t>
      </w:r>
      <w:r w:rsidR="00A364DE" w:rsidRPr="00A364DE">
        <w:rPr>
          <w:bCs/>
          <w:szCs w:val="20"/>
        </w:rPr>
        <w:t xml:space="preserve"> des établissements </w:t>
      </w:r>
      <w:r w:rsidR="00311E6A">
        <w:rPr>
          <w:bCs/>
          <w:szCs w:val="20"/>
        </w:rPr>
        <w:t xml:space="preserve">primaire et secondaire </w:t>
      </w:r>
      <w:r w:rsidR="00A364DE" w:rsidRPr="00A364DE">
        <w:rPr>
          <w:bCs/>
          <w:szCs w:val="20"/>
        </w:rPr>
        <w:t>nationaux</w:t>
      </w:r>
      <w:r w:rsidR="004E2779">
        <w:rPr>
          <w:bCs/>
          <w:szCs w:val="20"/>
        </w:rPr>
        <w:t xml:space="preserve"> de l’enseignement générale et de l’enseignement technique</w:t>
      </w:r>
      <w:r w:rsidR="00A364DE" w:rsidRPr="00A364DE">
        <w:rPr>
          <w:bCs/>
          <w:szCs w:val="20"/>
        </w:rPr>
        <w:t xml:space="preserve"> et visualisation </w:t>
      </w:r>
      <w:r w:rsidR="00311E6A" w:rsidRPr="00A364DE">
        <w:rPr>
          <w:bCs/>
          <w:szCs w:val="20"/>
        </w:rPr>
        <w:t>des données</w:t>
      </w:r>
      <w:r w:rsidR="00A364DE" w:rsidRPr="00A364DE">
        <w:rPr>
          <w:bCs/>
          <w:szCs w:val="20"/>
        </w:rPr>
        <w:t xml:space="preserve"> à travers un </w:t>
      </w:r>
      <w:r w:rsidR="00311E6A" w:rsidRPr="00A364DE">
        <w:rPr>
          <w:bCs/>
          <w:szCs w:val="20"/>
        </w:rPr>
        <w:t>Dashboard</w:t>
      </w:r>
      <w:r w:rsidRPr="00A364DE">
        <w:t xml:space="preserve"> </w:t>
      </w:r>
    </w:p>
    <w:p w14:paraId="6ADA1B06" w14:textId="77777777" w:rsidR="00516CE9" w:rsidRPr="003F77E0" w:rsidRDefault="00516CE9" w:rsidP="00516CE9">
      <w:pPr>
        <w:pStyle w:val="1-Bulletpoints"/>
        <w:numPr>
          <w:ilvl w:val="0"/>
          <w:numId w:val="0"/>
        </w:numPr>
        <w:ind w:left="360"/>
        <w:rPr>
          <w:szCs w:val="20"/>
        </w:rPr>
      </w:pPr>
    </w:p>
    <w:p w14:paraId="0C9D4341" w14:textId="0A9C3D87" w:rsidR="00516CE9" w:rsidRPr="00311E6A" w:rsidRDefault="00516CE9" w:rsidP="004E2779">
      <w:pPr>
        <w:ind w:left="360"/>
        <w:rPr>
          <w:lang w:val="en-US"/>
        </w:rPr>
      </w:pPr>
      <w:r w:rsidRPr="00311E6A">
        <w:rPr>
          <w:b/>
          <w:bCs/>
          <w:szCs w:val="20"/>
          <w:lang w:val="en-US"/>
        </w:rPr>
        <w:t xml:space="preserve">Technologies :  </w:t>
      </w:r>
      <w:r w:rsidR="00311E6A" w:rsidRPr="00311E6A">
        <w:rPr>
          <w:lang w:val="en-US"/>
        </w:rPr>
        <w:t>ASP.NET Framework</w:t>
      </w:r>
      <w:r w:rsidRPr="00311E6A">
        <w:rPr>
          <w:lang w:val="en-US"/>
        </w:rPr>
        <w:t>,</w:t>
      </w:r>
      <w:r w:rsidR="00311E6A" w:rsidRPr="00311E6A">
        <w:rPr>
          <w:lang w:val="en-US"/>
        </w:rPr>
        <w:t xml:space="preserve"> SQL Server, Linq, Entity Framework, JQuery, SuperGeo</w:t>
      </w:r>
      <w:r w:rsidR="004E2779">
        <w:rPr>
          <w:lang w:val="en-US"/>
        </w:rPr>
        <w:t>, Java Native</w:t>
      </w:r>
    </w:p>
    <w:p w14:paraId="0829D6B4" w14:textId="77777777" w:rsidR="00516CE9" w:rsidRPr="00311E6A" w:rsidRDefault="00516CE9" w:rsidP="00516CE9">
      <w:pPr>
        <w:pStyle w:val="1-Bulletpoints"/>
        <w:numPr>
          <w:ilvl w:val="0"/>
          <w:numId w:val="0"/>
        </w:numPr>
        <w:ind w:left="864" w:hanging="504"/>
        <w:rPr>
          <w:lang w:val="en-US"/>
        </w:rPr>
      </w:pPr>
    </w:p>
    <w:p w14:paraId="77153F36" w14:textId="4989E73D" w:rsidR="00311E6A" w:rsidRPr="00311E6A" w:rsidRDefault="00311E6A" w:rsidP="00311E6A">
      <w:pPr>
        <w:pStyle w:val="2-Bulletpoint"/>
        <w:rPr>
          <w:lang w:val="fr-CI"/>
        </w:rPr>
      </w:pPr>
      <w:r>
        <w:rPr>
          <w:lang w:val="fr-CI"/>
        </w:rPr>
        <w:t>Maintenance corrective et évolutives des applications existences</w:t>
      </w:r>
    </w:p>
    <w:p w14:paraId="531A1B48" w14:textId="77777777" w:rsidR="00311E6A" w:rsidRPr="00311E6A" w:rsidRDefault="00311E6A" w:rsidP="00311E6A">
      <w:pPr>
        <w:pStyle w:val="2-Bulletpoint"/>
        <w:rPr>
          <w:lang w:val="fr-CI"/>
        </w:rPr>
      </w:pPr>
      <w:r>
        <w:t xml:space="preserve">Réalisation d’application mobile </w:t>
      </w:r>
    </w:p>
    <w:p w14:paraId="728B8540" w14:textId="77777777" w:rsidR="004E2779" w:rsidRPr="004E2779" w:rsidRDefault="00311E6A" w:rsidP="00311E6A">
      <w:pPr>
        <w:pStyle w:val="2-Bulletpoint"/>
        <w:rPr>
          <w:lang w:val="fr-CI"/>
        </w:rPr>
      </w:pPr>
      <w:r>
        <w:t xml:space="preserve">Déploiement de site web et de base de données </w:t>
      </w:r>
    </w:p>
    <w:p w14:paraId="3CE04BFB" w14:textId="7B0D49D2" w:rsidR="00852D83" w:rsidRPr="004E2779" w:rsidRDefault="00311E6A" w:rsidP="00311E6A">
      <w:pPr>
        <w:pStyle w:val="2-Bulletpoint"/>
        <w:rPr>
          <w:lang w:val="fr-CI"/>
        </w:rPr>
      </w:pPr>
      <w:r>
        <w:t xml:space="preserve"> Integration d’API cartographique</w:t>
      </w:r>
    </w:p>
    <w:p w14:paraId="1F52BD2A" w14:textId="7A00FBDE" w:rsidR="004E2779" w:rsidRDefault="004E2779" w:rsidP="004E2779">
      <w:pPr>
        <w:pStyle w:val="2-Bulletpoint"/>
        <w:numPr>
          <w:ilvl w:val="0"/>
          <w:numId w:val="0"/>
        </w:numPr>
      </w:pPr>
    </w:p>
    <w:p w14:paraId="0999EF0F" w14:textId="7D0337CE" w:rsidR="004E2779" w:rsidRPr="003F77E0" w:rsidRDefault="004E2779" w:rsidP="004E2779">
      <w:pPr>
        <w:pStyle w:val="1-Bulletpoints"/>
        <w:numPr>
          <w:ilvl w:val="0"/>
          <w:numId w:val="0"/>
        </w:numPr>
        <w:rPr>
          <w:szCs w:val="20"/>
        </w:rPr>
      </w:pPr>
      <w:r w:rsidRPr="002B6C0E">
        <w:rPr>
          <w:rStyle w:val="AllCapChar"/>
          <w:rFonts w:eastAsiaTheme="minorHAnsi"/>
        </w:rPr>
        <w:t>SOCIÉTÉ</w:t>
      </w:r>
      <w:r>
        <w:rPr>
          <w:rStyle w:val="AllCapChar"/>
          <w:rFonts w:eastAsiaTheme="minorHAnsi"/>
        </w:rPr>
        <w:t xml:space="preserve"> – ORANGE DIGITAL</w:t>
      </w:r>
      <w:r w:rsidR="005A2B92">
        <w:rPr>
          <w:rStyle w:val="AllCapChar"/>
          <w:rFonts w:eastAsiaTheme="minorHAnsi"/>
        </w:rPr>
        <w:t>E</w:t>
      </w:r>
      <w:r>
        <w:rPr>
          <w:rStyle w:val="AllCapChar"/>
          <w:rFonts w:eastAsiaTheme="minorHAnsi"/>
        </w:rPr>
        <w:t xml:space="preserve"> ACADEMIE :</w:t>
      </w:r>
      <w:r>
        <w:rPr>
          <w:b/>
          <w:bCs/>
          <w:color w:val="272774" w:themeColor="accent1"/>
          <w:sz w:val="24"/>
        </w:rPr>
        <w:t xml:space="preserve"> </w:t>
      </w:r>
      <w:r>
        <w:rPr>
          <w:b/>
          <w:bCs/>
          <w:color w:val="272774" w:themeColor="accent1"/>
          <w:sz w:val="24"/>
        </w:rPr>
        <w:tab/>
      </w:r>
      <w:r>
        <w:rPr>
          <w:b/>
          <w:bCs/>
          <w:color w:val="272774" w:themeColor="accent1"/>
          <w:sz w:val="24"/>
        </w:rPr>
        <w:tab/>
        <w:t xml:space="preserve">   08-2021 </w:t>
      </w:r>
      <w:r w:rsidRPr="001D56F0">
        <w:rPr>
          <w:b/>
          <w:bCs/>
          <w:color w:val="272774" w:themeColor="accent1"/>
          <w:sz w:val="24"/>
        </w:rPr>
        <w:t xml:space="preserve">– </w:t>
      </w:r>
      <w:r>
        <w:rPr>
          <w:b/>
          <w:bCs/>
          <w:color w:val="272774" w:themeColor="accent1"/>
          <w:sz w:val="24"/>
        </w:rPr>
        <w:t>12-2021 [4 mois</w:t>
      </w:r>
      <w:r w:rsidRPr="001D56F0">
        <w:rPr>
          <w:b/>
          <w:bCs/>
          <w:color w:val="272774" w:themeColor="accent1"/>
          <w:sz w:val="24"/>
        </w:rPr>
        <w:t>]</w:t>
      </w:r>
    </w:p>
    <w:p w14:paraId="7174D7FB" w14:textId="77777777" w:rsidR="004E2779" w:rsidRPr="00F662A6" w:rsidRDefault="004E2779" w:rsidP="004E2779">
      <w:pPr>
        <w:tabs>
          <w:tab w:val="left" w:pos="8550"/>
        </w:tabs>
      </w:pPr>
      <w:r w:rsidRPr="001D56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A34F63" wp14:editId="69295E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2935" cy="0"/>
                <wp:effectExtent l="0" t="0" r="0" b="0"/>
                <wp:wrapNone/>
                <wp:docPr id="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93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EBC4B4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43972" id="Straight Connector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9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" strokecolor="#e7bfaf" strokeweight=".25pt"/>
            </w:pict>
          </mc:Fallback>
        </mc:AlternateContent>
      </w:r>
      <w:r w:rsidRPr="003C55C6">
        <w:tab/>
      </w:r>
    </w:p>
    <w:p w14:paraId="2A8EA79B" w14:textId="6C797862" w:rsidR="004E2779" w:rsidRPr="00DA30DF" w:rsidRDefault="005A2B92" w:rsidP="004E2779">
      <w:pPr>
        <w:rPr>
          <w:b/>
          <w:szCs w:val="20"/>
        </w:rPr>
      </w:pPr>
      <w:r>
        <w:rPr>
          <w:b/>
          <w:szCs w:val="20"/>
        </w:rPr>
        <w:t>08/2021 – 12/2021</w:t>
      </w:r>
      <w:r w:rsidR="004E2779">
        <w:rPr>
          <w:b/>
          <w:szCs w:val="20"/>
        </w:rPr>
        <w:t> : DEVELOPPEUSE MOBILE</w:t>
      </w:r>
    </w:p>
    <w:p w14:paraId="3DC09CAE" w14:textId="77777777" w:rsidR="004E2779" w:rsidRDefault="004E2779" w:rsidP="004E2779">
      <w:pPr>
        <w:rPr>
          <w:szCs w:val="20"/>
        </w:rPr>
      </w:pPr>
      <w:r w:rsidRPr="00DA30DF">
        <w:rPr>
          <w:szCs w:val="20"/>
        </w:rPr>
        <w:t>Réalisations :</w:t>
      </w:r>
    </w:p>
    <w:p w14:paraId="2147A1F8" w14:textId="2FDF2541" w:rsidR="004E2779" w:rsidRDefault="004E2779" w:rsidP="004E2779">
      <w:pPr>
        <w:rPr>
          <w:szCs w:val="20"/>
        </w:rPr>
      </w:pPr>
      <w:r>
        <w:rPr>
          <w:szCs w:val="20"/>
        </w:rPr>
        <w:t xml:space="preserve">Au sein de Orange Digitale </w:t>
      </w:r>
      <w:r w:rsidR="005A2B92">
        <w:rPr>
          <w:szCs w:val="20"/>
        </w:rPr>
        <w:t>Académie,</w:t>
      </w:r>
      <w:r w:rsidRPr="005C768A">
        <w:rPr>
          <w:szCs w:val="20"/>
        </w:rPr>
        <w:t xml:space="preserve"> j'ai occupé </w:t>
      </w:r>
      <w:r>
        <w:rPr>
          <w:szCs w:val="20"/>
        </w:rPr>
        <w:t>la fonction de chef d’équipe en développeur mobile. Mes taches consistaient à :</w:t>
      </w:r>
      <w:r w:rsidRPr="005C768A">
        <w:rPr>
          <w:szCs w:val="20"/>
        </w:rPr>
        <w:t xml:space="preserve"> </w:t>
      </w:r>
    </w:p>
    <w:p w14:paraId="541D6A01" w14:textId="77777777" w:rsidR="004E2779" w:rsidRDefault="004E2779" w:rsidP="004E2779">
      <w:pPr>
        <w:rPr>
          <w:szCs w:val="20"/>
        </w:rPr>
      </w:pPr>
    </w:p>
    <w:p w14:paraId="07788A13" w14:textId="1525F2D7" w:rsidR="004E2779" w:rsidRDefault="004E2779" w:rsidP="004E2779">
      <w:pPr>
        <w:pStyle w:val="1-Bulletpoints"/>
        <w:rPr>
          <w:szCs w:val="20"/>
        </w:rPr>
      </w:pPr>
      <w:r>
        <w:rPr>
          <w:szCs w:val="20"/>
        </w:rPr>
        <w:t>Manager l’équipe</w:t>
      </w:r>
      <w:r w:rsidR="005A2B92">
        <w:rPr>
          <w:szCs w:val="20"/>
        </w:rPr>
        <w:t xml:space="preserve"> mobile</w:t>
      </w:r>
    </w:p>
    <w:p w14:paraId="0F409A3A" w14:textId="14D090B1" w:rsidR="004E2779" w:rsidRDefault="004E2779" w:rsidP="005A2B92">
      <w:pPr>
        <w:pStyle w:val="1-Bulletpoints"/>
        <w:rPr>
          <w:szCs w:val="20"/>
        </w:rPr>
      </w:pPr>
      <w:r>
        <w:rPr>
          <w:szCs w:val="20"/>
        </w:rPr>
        <w:t xml:space="preserve">Réaliser </w:t>
      </w:r>
      <w:r w:rsidRPr="00E03FB6">
        <w:rPr>
          <w:szCs w:val="20"/>
        </w:rPr>
        <w:t>l'interface frontale pour améliorer l'UX/UI</w:t>
      </w:r>
    </w:p>
    <w:p w14:paraId="204B8DE6" w14:textId="27D2A893" w:rsidR="005A2B92" w:rsidRDefault="005A2B92" w:rsidP="005A2B92">
      <w:pPr>
        <w:pStyle w:val="1-Bulletpoints"/>
        <w:rPr>
          <w:szCs w:val="20"/>
        </w:rPr>
      </w:pPr>
      <w:r>
        <w:rPr>
          <w:szCs w:val="20"/>
        </w:rPr>
        <w:lastRenderedPageBreak/>
        <w:t>Réaliser le logo et toutes taches nécessitant une compétence en infographie</w:t>
      </w:r>
    </w:p>
    <w:p w14:paraId="45C5A6AB" w14:textId="460FAD95" w:rsidR="00722BD4" w:rsidRDefault="00722BD4" w:rsidP="00361B1F">
      <w:pPr>
        <w:pStyle w:val="1-Bulletpoints"/>
        <w:numPr>
          <w:ilvl w:val="0"/>
          <w:numId w:val="0"/>
        </w:numPr>
        <w:rPr>
          <w:szCs w:val="20"/>
        </w:rPr>
      </w:pPr>
    </w:p>
    <w:p w14:paraId="6282FD60" w14:textId="37998B7F" w:rsidR="00361B1F" w:rsidRPr="00361B1F" w:rsidRDefault="00361B1F" w:rsidP="00361B1F">
      <w:pPr>
        <w:rPr>
          <w:b/>
          <w:bCs/>
          <w:szCs w:val="20"/>
          <w:u w:val="single"/>
        </w:rPr>
      </w:pPr>
      <w:r w:rsidRPr="0038618E">
        <w:rPr>
          <w:b/>
          <w:bCs/>
          <w:szCs w:val="20"/>
          <w:u w:val="single"/>
        </w:rPr>
        <w:t>Projets Réalisés :</w:t>
      </w:r>
    </w:p>
    <w:p w14:paraId="20946E78" w14:textId="77777777" w:rsidR="00722BD4" w:rsidRPr="00DA30DF" w:rsidRDefault="00722BD4" w:rsidP="005A2B92">
      <w:pPr>
        <w:pStyle w:val="1-Bulletpoints"/>
        <w:numPr>
          <w:ilvl w:val="0"/>
          <w:numId w:val="0"/>
        </w:numPr>
        <w:ind w:left="864" w:hanging="504"/>
        <w:rPr>
          <w:szCs w:val="20"/>
        </w:rPr>
      </w:pPr>
    </w:p>
    <w:p w14:paraId="3C694BE8" w14:textId="3266B8D0" w:rsidR="004E2779" w:rsidRDefault="005A2B92" w:rsidP="004E2779">
      <w:pPr>
        <w:pStyle w:val="1-Bulletpoints"/>
        <w:rPr>
          <w:b/>
          <w:bCs/>
          <w:szCs w:val="20"/>
        </w:rPr>
      </w:pPr>
      <w:r>
        <w:rPr>
          <w:b/>
          <w:bCs/>
          <w:szCs w:val="20"/>
        </w:rPr>
        <w:t>ECOSOLID</w:t>
      </w:r>
      <w:r w:rsidR="004E2779" w:rsidRPr="00981459">
        <w:rPr>
          <w:b/>
          <w:bCs/>
          <w:szCs w:val="20"/>
        </w:rPr>
        <w:t>:</w:t>
      </w:r>
    </w:p>
    <w:p w14:paraId="2E91DCE6" w14:textId="77777777" w:rsidR="004E2779" w:rsidRDefault="004E2779" w:rsidP="004E2779">
      <w:pPr>
        <w:pStyle w:val="1-Bulletpoints"/>
        <w:numPr>
          <w:ilvl w:val="0"/>
          <w:numId w:val="0"/>
        </w:numPr>
        <w:rPr>
          <w:b/>
          <w:bCs/>
          <w:szCs w:val="20"/>
        </w:rPr>
      </w:pPr>
    </w:p>
    <w:p w14:paraId="2CD42053" w14:textId="497CDFB5" w:rsidR="004E2779" w:rsidRPr="00A364DE" w:rsidRDefault="004E2779" w:rsidP="004E2779">
      <w:pPr>
        <w:ind w:left="864"/>
      </w:pPr>
      <w:r w:rsidRPr="00A45228">
        <w:rPr>
          <w:b/>
          <w:bCs/>
          <w:szCs w:val="20"/>
        </w:rPr>
        <w:t xml:space="preserve">Objet du projet : </w:t>
      </w:r>
      <w:r w:rsidRPr="00A364DE">
        <w:rPr>
          <w:bCs/>
          <w:szCs w:val="20"/>
        </w:rPr>
        <w:t xml:space="preserve">Projet de gestion des </w:t>
      </w:r>
      <w:r w:rsidR="005A2B92">
        <w:rPr>
          <w:bCs/>
          <w:szCs w:val="20"/>
        </w:rPr>
        <w:t>déchets plastiques à travers une application mobile et une poubelle connectée</w:t>
      </w:r>
    </w:p>
    <w:p w14:paraId="60E8CF8A" w14:textId="77777777" w:rsidR="004E2779" w:rsidRPr="003F77E0" w:rsidRDefault="004E2779" w:rsidP="004E2779">
      <w:pPr>
        <w:pStyle w:val="1-Bulletpoints"/>
        <w:numPr>
          <w:ilvl w:val="0"/>
          <w:numId w:val="0"/>
        </w:numPr>
        <w:ind w:left="360"/>
        <w:rPr>
          <w:szCs w:val="20"/>
        </w:rPr>
      </w:pPr>
    </w:p>
    <w:p w14:paraId="5E6ED499" w14:textId="10B1A31F" w:rsidR="004E2779" w:rsidRPr="00311E6A" w:rsidRDefault="005A2B92" w:rsidP="004E2779">
      <w:pPr>
        <w:ind w:left="360"/>
        <w:rPr>
          <w:lang w:val="en-US"/>
        </w:rPr>
      </w:pPr>
      <w:r w:rsidRPr="00311E6A">
        <w:rPr>
          <w:b/>
          <w:bCs/>
          <w:szCs w:val="20"/>
          <w:lang w:val="en-US"/>
        </w:rPr>
        <w:t>Technologies:</w:t>
      </w:r>
      <w:r w:rsidR="004E2779" w:rsidRPr="00311E6A">
        <w:rPr>
          <w:b/>
          <w:bCs/>
          <w:szCs w:val="20"/>
          <w:lang w:val="en-US"/>
        </w:rPr>
        <w:t xml:space="preserve">  </w:t>
      </w:r>
      <w:r>
        <w:rPr>
          <w:lang w:val="en-US"/>
        </w:rPr>
        <w:t>Flutter, GitLab,Trello,Photoshop</w:t>
      </w:r>
    </w:p>
    <w:p w14:paraId="5CDEC7E6" w14:textId="77777777" w:rsidR="004E2779" w:rsidRPr="00311E6A" w:rsidRDefault="004E2779" w:rsidP="004E2779">
      <w:pPr>
        <w:pStyle w:val="1-Bulletpoints"/>
        <w:numPr>
          <w:ilvl w:val="0"/>
          <w:numId w:val="0"/>
        </w:numPr>
        <w:ind w:left="864" w:hanging="504"/>
        <w:rPr>
          <w:lang w:val="en-US"/>
        </w:rPr>
      </w:pPr>
    </w:p>
    <w:p w14:paraId="5F978FCF" w14:textId="740C16AB" w:rsidR="004E2779" w:rsidRPr="005A2B92" w:rsidRDefault="004E2779" w:rsidP="004E2779">
      <w:pPr>
        <w:pStyle w:val="2-Bulletpoint"/>
        <w:rPr>
          <w:lang w:val="fr-CI"/>
        </w:rPr>
      </w:pPr>
      <w:r>
        <w:t xml:space="preserve">Réalisation </w:t>
      </w:r>
      <w:r w:rsidR="005A2B92">
        <w:t>des interfaces de l’application, du logo</w:t>
      </w:r>
    </w:p>
    <w:p w14:paraId="0ECE8ED1" w14:textId="576324D2" w:rsidR="005A2B92" w:rsidRPr="005A2B92" w:rsidRDefault="005A2B92" w:rsidP="004E2779">
      <w:pPr>
        <w:pStyle w:val="2-Bulletpoint"/>
        <w:rPr>
          <w:lang w:val="fr-CI"/>
        </w:rPr>
      </w:pPr>
      <w:r>
        <w:t>Organisation des taches depuis trello</w:t>
      </w:r>
    </w:p>
    <w:p w14:paraId="118864A2" w14:textId="173F14CC" w:rsidR="005A2B92" w:rsidRPr="005A2B92" w:rsidRDefault="005A2B92" w:rsidP="004E2779">
      <w:pPr>
        <w:pStyle w:val="2-Bulletpoint"/>
        <w:rPr>
          <w:lang w:val="fr-CI"/>
        </w:rPr>
      </w:pPr>
      <w:r>
        <w:t>Travail collaboration avec Git</w:t>
      </w:r>
    </w:p>
    <w:p w14:paraId="12CB6C96" w14:textId="66CBE396" w:rsidR="004E2779" w:rsidRDefault="004E2779" w:rsidP="004E2779">
      <w:pPr>
        <w:pStyle w:val="2-Bulletpoint"/>
        <w:numPr>
          <w:ilvl w:val="0"/>
          <w:numId w:val="0"/>
        </w:numPr>
        <w:rPr>
          <w:lang w:val="fr-CI"/>
        </w:rPr>
      </w:pPr>
    </w:p>
    <w:p w14:paraId="27030ACC" w14:textId="44AAA291" w:rsidR="00722BD4" w:rsidRPr="003F77E0" w:rsidRDefault="00722BD4" w:rsidP="00722BD4">
      <w:pPr>
        <w:pStyle w:val="1-Bulletpoints"/>
        <w:numPr>
          <w:ilvl w:val="0"/>
          <w:numId w:val="0"/>
        </w:numPr>
        <w:rPr>
          <w:szCs w:val="20"/>
        </w:rPr>
      </w:pPr>
      <w:r w:rsidRPr="002B6C0E">
        <w:rPr>
          <w:rStyle w:val="AllCapChar"/>
          <w:rFonts w:eastAsiaTheme="minorHAnsi"/>
        </w:rPr>
        <w:t>SOCIÉTÉ</w:t>
      </w:r>
      <w:r>
        <w:rPr>
          <w:rStyle w:val="AllCapChar"/>
          <w:rFonts w:eastAsiaTheme="minorHAnsi"/>
        </w:rPr>
        <w:t xml:space="preserve"> – SOL ET ANGES :</w:t>
      </w:r>
      <w:r>
        <w:rPr>
          <w:b/>
          <w:bCs/>
          <w:color w:val="272774" w:themeColor="accent1"/>
          <w:sz w:val="24"/>
        </w:rPr>
        <w:t xml:space="preserve"> </w:t>
      </w:r>
      <w:r>
        <w:rPr>
          <w:b/>
          <w:bCs/>
          <w:color w:val="272774" w:themeColor="accent1"/>
          <w:sz w:val="24"/>
        </w:rPr>
        <w:tab/>
      </w:r>
      <w:r>
        <w:rPr>
          <w:b/>
          <w:bCs/>
          <w:color w:val="272774" w:themeColor="accent1"/>
          <w:sz w:val="24"/>
        </w:rPr>
        <w:tab/>
        <w:t xml:space="preserve">   01-2017 </w:t>
      </w:r>
      <w:r w:rsidRPr="001D56F0">
        <w:rPr>
          <w:b/>
          <w:bCs/>
          <w:color w:val="272774" w:themeColor="accent1"/>
          <w:sz w:val="24"/>
        </w:rPr>
        <w:t xml:space="preserve">– </w:t>
      </w:r>
      <w:r>
        <w:rPr>
          <w:b/>
          <w:bCs/>
          <w:color w:val="272774" w:themeColor="accent1"/>
          <w:sz w:val="24"/>
        </w:rPr>
        <w:t>03-2017 [3 mois</w:t>
      </w:r>
      <w:r w:rsidRPr="001D56F0">
        <w:rPr>
          <w:b/>
          <w:bCs/>
          <w:color w:val="272774" w:themeColor="accent1"/>
          <w:sz w:val="24"/>
        </w:rPr>
        <w:t>]</w:t>
      </w:r>
    </w:p>
    <w:p w14:paraId="3AC1EA0F" w14:textId="77777777" w:rsidR="00722BD4" w:rsidRPr="00F662A6" w:rsidRDefault="00722BD4" w:rsidP="00722BD4">
      <w:pPr>
        <w:tabs>
          <w:tab w:val="left" w:pos="8550"/>
        </w:tabs>
      </w:pPr>
      <w:r w:rsidRPr="001D56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91295" wp14:editId="3D0A9E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2935" cy="0"/>
                <wp:effectExtent l="0" t="0" r="0" b="0"/>
                <wp:wrapNone/>
                <wp:docPr id="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93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EBC4B4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DC69C" id="Straight Connector 1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9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" strokecolor="#e7bfaf" strokeweight=".25pt"/>
            </w:pict>
          </mc:Fallback>
        </mc:AlternateContent>
      </w:r>
      <w:r w:rsidRPr="003C55C6">
        <w:tab/>
      </w:r>
    </w:p>
    <w:p w14:paraId="3C3D12E6" w14:textId="0A557692" w:rsidR="00722BD4" w:rsidRPr="00DA30DF" w:rsidRDefault="00722BD4" w:rsidP="00722BD4">
      <w:pPr>
        <w:rPr>
          <w:b/>
          <w:szCs w:val="20"/>
        </w:rPr>
      </w:pPr>
      <w:r>
        <w:rPr>
          <w:b/>
          <w:szCs w:val="20"/>
        </w:rPr>
        <w:t>08/2021 – 12/2021 : DEVELOPPEUSE WEB</w:t>
      </w:r>
    </w:p>
    <w:p w14:paraId="0E0AC60B" w14:textId="77777777" w:rsidR="00722BD4" w:rsidRDefault="00722BD4" w:rsidP="00722BD4">
      <w:pPr>
        <w:rPr>
          <w:szCs w:val="20"/>
        </w:rPr>
      </w:pPr>
      <w:r w:rsidRPr="00DA30DF">
        <w:rPr>
          <w:szCs w:val="20"/>
        </w:rPr>
        <w:t>Réalisations :</w:t>
      </w:r>
    </w:p>
    <w:p w14:paraId="4E5C4838" w14:textId="3223610D" w:rsidR="00722BD4" w:rsidRDefault="00722BD4" w:rsidP="00722BD4">
      <w:pPr>
        <w:rPr>
          <w:szCs w:val="20"/>
        </w:rPr>
      </w:pPr>
      <w:r>
        <w:rPr>
          <w:szCs w:val="20"/>
        </w:rPr>
        <w:t>Au sein de SOL ET ANGES,</w:t>
      </w:r>
      <w:r w:rsidRPr="005C768A">
        <w:rPr>
          <w:szCs w:val="20"/>
        </w:rPr>
        <w:t xml:space="preserve"> j'ai occupé </w:t>
      </w:r>
      <w:r>
        <w:rPr>
          <w:szCs w:val="20"/>
        </w:rPr>
        <w:t>la fonction de stagiaire en developpement web. Mes taches consistaient à :</w:t>
      </w:r>
      <w:r w:rsidRPr="005C768A">
        <w:rPr>
          <w:szCs w:val="20"/>
        </w:rPr>
        <w:t xml:space="preserve"> </w:t>
      </w:r>
    </w:p>
    <w:p w14:paraId="7C1422C8" w14:textId="2D7EDD13" w:rsidR="00722BD4" w:rsidRDefault="00722BD4" w:rsidP="00722BD4">
      <w:pPr>
        <w:pStyle w:val="1-Bulletpoints"/>
        <w:numPr>
          <w:ilvl w:val="0"/>
          <w:numId w:val="0"/>
        </w:numPr>
        <w:rPr>
          <w:szCs w:val="20"/>
        </w:rPr>
      </w:pPr>
    </w:p>
    <w:p w14:paraId="2B874AFE" w14:textId="77777777" w:rsidR="00722BD4" w:rsidRDefault="00722BD4" w:rsidP="00722BD4">
      <w:pPr>
        <w:pStyle w:val="1-Bulletpoints"/>
        <w:rPr>
          <w:szCs w:val="20"/>
        </w:rPr>
      </w:pPr>
      <w:r>
        <w:rPr>
          <w:szCs w:val="20"/>
        </w:rPr>
        <w:t xml:space="preserve">Réaliser </w:t>
      </w:r>
      <w:r w:rsidRPr="00E03FB6">
        <w:rPr>
          <w:szCs w:val="20"/>
        </w:rPr>
        <w:t>l'interface frontale pour améliorer l'UX/UI</w:t>
      </w:r>
    </w:p>
    <w:p w14:paraId="0054C154" w14:textId="77777777" w:rsidR="00722BD4" w:rsidRDefault="00722BD4" w:rsidP="00722BD4">
      <w:pPr>
        <w:pStyle w:val="1-Bulletpoints"/>
        <w:rPr>
          <w:szCs w:val="20"/>
        </w:rPr>
      </w:pPr>
      <w:r>
        <w:rPr>
          <w:szCs w:val="20"/>
        </w:rPr>
        <w:t>Réaliser le logo et toutes taches nécessitant une compétence en infographie</w:t>
      </w:r>
    </w:p>
    <w:p w14:paraId="4E8958D4" w14:textId="77777777" w:rsidR="00722BD4" w:rsidRDefault="00722BD4" w:rsidP="00722BD4">
      <w:pPr>
        <w:pStyle w:val="1-Bulletpoints"/>
        <w:numPr>
          <w:ilvl w:val="0"/>
          <w:numId w:val="0"/>
        </w:numPr>
        <w:ind w:left="864" w:hanging="504"/>
        <w:rPr>
          <w:szCs w:val="20"/>
        </w:rPr>
      </w:pPr>
    </w:p>
    <w:p w14:paraId="0621A865" w14:textId="1AF07CD7" w:rsidR="00722BD4" w:rsidRDefault="00361B1F" w:rsidP="00361B1F">
      <w:pPr>
        <w:rPr>
          <w:b/>
          <w:bCs/>
          <w:szCs w:val="20"/>
          <w:u w:val="single"/>
        </w:rPr>
      </w:pPr>
      <w:r w:rsidRPr="0038618E">
        <w:rPr>
          <w:b/>
          <w:bCs/>
          <w:szCs w:val="20"/>
          <w:u w:val="single"/>
        </w:rPr>
        <w:t>Projets Réalisés :</w:t>
      </w:r>
    </w:p>
    <w:p w14:paraId="16F20FC9" w14:textId="77777777" w:rsidR="00361B1F" w:rsidRPr="00361B1F" w:rsidRDefault="00361B1F" w:rsidP="00361B1F">
      <w:pPr>
        <w:rPr>
          <w:b/>
          <w:bCs/>
          <w:szCs w:val="20"/>
          <w:u w:val="single"/>
        </w:rPr>
      </w:pPr>
    </w:p>
    <w:p w14:paraId="5445D15A" w14:textId="3D58AD53" w:rsidR="00722BD4" w:rsidRDefault="00722BD4" w:rsidP="00722BD4">
      <w:pPr>
        <w:pStyle w:val="1-Bulletpoints"/>
        <w:rPr>
          <w:b/>
          <w:bCs/>
          <w:szCs w:val="20"/>
        </w:rPr>
      </w:pPr>
      <w:r>
        <w:rPr>
          <w:b/>
          <w:bCs/>
          <w:szCs w:val="20"/>
        </w:rPr>
        <w:t>SITE WEB DE L’ENTREPRISE</w:t>
      </w:r>
      <w:r w:rsidRPr="00981459">
        <w:rPr>
          <w:b/>
          <w:bCs/>
          <w:szCs w:val="20"/>
        </w:rPr>
        <w:t>:</w:t>
      </w:r>
    </w:p>
    <w:p w14:paraId="157D5F69" w14:textId="77777777" w:rsidR="00722BD4" w:rsidRDefault="00722BD4" w:rsidP="00722BD4">
      <w:pPr>
        <w:pStyle w:val="1-Bulletpoints"/>
        <w:numPr>
          <w:ilvl w:val="0"/>
          <w:numId w:val="0"/>
        </w:numPr>
        <w:rPr>
          <w:b/>
          <w:bCs/>
          <w:szCs w:val="20"/>
        </w:rPr>
      </w:pPr>
    </w:p>
    <w:p w14:paraId="05C20056" w14:textId="21904652" w:rsidR="00722BD4" w:rsidRPr="00A364DE" w:rsidRDefault="00722BD4" w:rsidP="00722BD4">
      <w:pPr>
        <w:ind w:left="864"/>
      </w:pPr>
      <w:r w:rsidRPr="00A45228">
        <w:rPr>
          <w:b/>
          <w:bCs/>
          <w:szCs w:val="20"/>
        </w:rPr>
        <w:t xml:space="preserve">Objet du projet : </w:t>
      </w:r>
      <w:r>
        <w:rPr>
          <w:bCs/>
          <w:szCs w:val="20"/>
        </w:rPr>
        <w:t>Mise en place la fonctionnalité d’administration du site</w:t>
      </w:r>
    </w:p>
    <w:p w14:paraId="7E9397C3" w14:textId="77777777" w:rsidR="00722BD4" w:rsidRPr="003F77E0" w:rsidRDefault="00722BD4" w:rsidP="00722BD4">
      <w:pPr>
        <w:pStyle w:val="1-Bulletpoints"/>
        <w:numPr>
          <w:ilvl w:val="0"/>
          <w:numId w:val="0"/>
        </w:numPr>
        <w:ind w:left="360"/>
        <w:rPr>
          <w:szCs w:val="20"/>
        </w:rPr>
      </w:pPr>
    </w:p>
    <w:p w14:paraId="7F3220B4" w14:textId="1F4A78B2" w:rsidR="00722BD4" w:rsidRPr="00311E6A" w:rsidRDefault="00722BD4" w:rsidP="00722BD4">
      <w:pPr>
        <w:ind w:left="360"/>
        <w:rPr>
          <w:lang w:val="en-US"/>
        </w:rPr>
      </w:pPr>
      <w:r w:rsidRPr="00311E6A">
        <w:rPr>
          <w:b/>
          <w:bCs/>
          <w:szCs w:val="20"/>
          <w:lang w:val="en-US"/>
        </w:rPr>
        <w:t xml:space="preserve">Technologies:  </w:t>
      </w:r>
      <w:r>
        <w:rPr>
          <w:lang w:val="en-US"/>
        </w:rPr>
        <w:t>PHP</w:t>
      </w:r>
    </w:p>
    <w:p w14:paraId="7B9BAFED" w14:textId="41D58C5D" w:rsidR="00722BD4" w:rsidRPr="00722BD4" w:rsidRDefault="00722BD4" w:rsidP="00722BD4">
      <w:pPr>
        <w:pStyle w:val="2-Bulletpoint"/>
        <w:numPr>
          <w:ilvl w:val="0"/>
          <w:numId w:val="0"/>
        </w:numPr>
        <w:rPr>
          <w:lang w:val="fr-CI"/>
        </w:rPr>
      </w:pPr>
    </w:p>
    <w:p w14:paraId="36E6ED20" w14:textId="77777777" w:rsidR="00722BD4" w:rsidRPr="0038618E" w:rsidRDefault="00722BD4" w:rsidP="004E2779">
      <w:pPr>
        <w:pStyle w:val="2-Bulletpoint"/>
        <w:numPr>
          <w:ilvl w:val="0"/>
          <w:numId w:val="0"/>
        </w:numPr>
        <w:rPr>
          <w:lang w:val="fr-CI"/>
        </w:rPr>
      </w:pPr>
    </w:p>
    <w:sectPr w:rsidR="00722BD4" w:rsidRPr="0038618E" w:rsidSect="00203468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457B7" w14:textId="77777777" w:rsidR="006D1EC0" w:rsidRDefault="006D1EC0" w:rsidP="00D672B0">
      <w:r>
        <w:separator/>
      </w:r>
    </w:p>
  </w:endnote>
  <w:endnote w:type="continuationSeparator" w:id="0">
    <w:p w14:paraId="7D8A22F3" w14:textId="77777777" w:rsidR="006D1EC0" w:rsidRDefault="006D1EC0" w:rsidP="00D672B0">
      <w:r>
        <w:continuationSeparator/>
      </w:r>
    </w:p>
  </w:endnote>
  <w:endnote w:type="continuationNotice" w:id="1">
    <w:p w14:paraId="3B99FD3A" w14:textId="77777777" w:rsidR="006D1EC0" w:rsidRDefault="006D1EC0" w:rsidP="00D67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Pro-Regular">
    <w:altName w:val="Calibri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B52A2" w14:textId="47356633" w:rsidR="00E36D66" w:rsidRPr="00E760D0" w:rsidRDefault="006D1EC0" w:rsidP="000F3B5A">
    <w:pPr>
      <w:pStyle w:val="Footer"/>
      <w:jc w:val="left"/>
      <w:rPr>
        <w:sz w:val="18"/>
        <w:szCs w:val="18"/>
      </w:rPr>
    </w:pPr>
    <w:sdt>
      <w:sdtPr>
        <w:id w:val="-757216202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637B25">
          <w:rPr>
            <w:noProof/>
            <w:sz w:val="16"/>
            <w:szCs w:val="16"/>
            <w:lang w:val="en-SG" w:eastAsia="en-SG"/>
          </w:rPr>
          <w:t xml:space="preserve"> </w:t>
        </w:r>
        <w:r w:rsidR="000F3B5A">
          <w:rPr>
            <w:noProof/>
            <w:sz w:val="16"/>
            <w:szCs w:val="16"/>
            <w:lang w:val="en-SG" w:eastAsia="en-SG"/>
          </w:rPr>
          <w:br/>
        </w:r>
      </w:sdtContent>
    </w:sdt>
    <w:r w:rsidR="00406CA5">
      <w:rPr>
        <w:noProof/>
        <w:sz w:val="18"/>
        <w:szCs w:val="18"/>
      </w:rPr>
      <w:tab/>
    </w:r>
    <w:r w:rsidR="00406CA5" w:rsidRPr="00406CA5">
      <w:rPr>
        <w:noProof/>
        <w:sz w:val="18"/>
        <w:szCs w:val="18"/>
      </w:rPr>
      <w:fldChar w:fldCharType="begin"/>
    </w:r>
    <w:r w:rsidR="00406CA5" w:rsidRPr="00406CA5">
      <w:rPr>
        <w:noProof/>
        <w:sz w:val="18"/>
        <w:szCs w:val="18"/>
      </w:rPr>
      <w:instrText xml:space="preserve"> PAGE   \* MERGEFORMAT </w:instrText>
    </w:r>
    <w:r w:rsidR="00406CA5" w:rsidRPr="00406CA5">
      <w:rPr>
        <w:noProof/>
        <w:sz w:val="18"/>
        <w:szCs w:val="18"/>
      </w:rPr>
      <w:fldChar w:fldCharType="separate"/>
    </w:r>
    <w:r w:rsidR="00525099">
      <w:rPr>
        <w:noProof/>
        <w:sz w:val="18"/>
        <w:szCs w:val="18"/>
      </w:rPr>
      <w:t>4</w:t>
    </w:r>
    <w:r w:rsidR="00406CA5" w:rsidRPr="00406CA5">
      <w:rPr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581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A985A" w14:textId="6A50D145" w:rsidR="00F21540" w:rsidRDefault="00F215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0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E96251" w14:textId="40E3A340" w:rsidR="00E36D66" w:rsidRPr="00E760D0" w:rsidRDefault="00E36D66" w:rsidP="007C4188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231A8" w14:textId="77777777" w:rsidR="006D1EC0" w:rsidRDefault="006D1EC0" w:rsidP="00D672B0">
      <w:r>
        <w:separator/>
      </w:r>
    </w:p>
  </w:footnote>
  <w:footnote w:type="continuationSeparator" w:id="0">
    <w:p w14:paraId="59F5F66B" w14:textId="77777777" w:rsidR="006D1EC0" w:rsidRDefault="006D1EC0" w:rsidP="00D672B0">
      <w:r>
        <w:continuationSeparator/>
      </w:r>
    </w:p>
  </w:footnote>
  <w:footnote w:type="continuationNotice" w:id="1">
    <w:p w14:paraId="032D3DEE" w14:textId="77777777" w:rsidR="006D1EC0" w:rsidRDefault="006D1EC0" w:rsidP="00D672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BEBE" w14:textId="440B9963" w:rsidR="006E6CEF" w:rsidRDefault="001A1F73" w:rsidP="001A1F73">
    <w:pPr>
      <w:pStyle w:val="Header"/>
      <w:tabs>
        <w:tab w:val="clear" w:pos="4680"/>
        <w:tab w:val="clear" w:pos="9360"/>
        <w:tab w:val="left" w:pos="834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53D02" w14:textId="4956BB2B" w:rsidR="00C7174B" w:rsidRDefault="001A1F73">
    <w:pPr>
      <w:pStyle w:val="Header"/>
      <w:rPr>
        <w:noProof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A280C37" wp14:editId="005369E7">
              <wp:simplePos x="0" y="0"/>
              <wp:positionH relativeFrom="margin">
                <wp:posOffset>-1258432</wp:posOffset>
              </wp:positionH>
              <wp:positionV relativeFrom="paragraph">
                <wp:posOffset>-656376</wp:posOffset>
              </wp:positionV>
              <wp:extent cx="7939663" cy="2434866"/>
              <wp:effectExtent l="0" t="0" r="4445" b="381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9663" cy="243486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022ABA" id="Rectangle 9" o:spid="_x0000_s1026" style="position:absolute;margin-left:-99.1pt;margin-top:-51.7pt;width:625.15pt;height:191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" fillcolor="#272774 [3204]" stroked="f" strokeweight="2pt">
              <w10:wrap anchorx="margin"/>
            </v:rect>
          </w:pict>
        </mc:Fallback>
      </mc:AlternateContent>
    </w:r>
  </w:p>
  <w:p w14:paraId="09E22682" w14:textId="3B7506F2" w:rsidR="00A511EA" w:rsidRDefault="00A51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7.85pt;height:10pt" o:bullet="t">
        <v:imagedata r:id="rId1" o:title="bullet"/>
      </v:shape>
    </w:pict>
  </w:numPicBullet>
  <w:numPicBullet w:numPicBulletId="1">
    <w:pict>
      <v:shape id="_x0000_i1079" type="#_x0000_t75" style="width:19.95pt;height:19.95pt" o:bullet="t">
        <v:imagedata r:id="rId2" o:title="bullet"/>
      </v:shape>
    </w:pict>
  </w:numPicBullet>
  <w:abstractNum w:abstractNumId="0" w15:restartNumberingAfterBreak="0">
    <w:nsid w:val="025A71DA"/>
    <w:multiLevelType w:val="multilevel"/>
    <w:tmpl w:val="B34CF81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E5E12"/>
    <w:multiLevelType w:val="hybridMultilevel"/>
    <w:tmpl w:val="977636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35D69"/>
    <w:multiLevelType w:val="multilevel"/>
    <w:tmpl w:val="933CF32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color w:val="EBC4B4" w:themeColor="accent2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5977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4F0279"/>
    <w:multiLevelType w:val="hybridMultilevel"/>
    <w:tmpl w:val="2C0E8E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F079D"/>
    <w:multiLevelType w:val="multilevel"/>
    <w:tmpl w:val="260AB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8E28A1"/>
    <w:multiLevelType w:val="hybridMultilevel"/>
    <w:tmpl w:val="C72E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C4641"/>
    <w:multiLevelType w:val="multilevel"/>
    <w:tmpl w:val="E37C91B0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  <w:b w:val="0"/>
        <w:i w:val="0"/>
        <w:color w:val="4182FF" w:themeColor="accent3"/>
        <w:sz w:val="22"/>
      </w:rPr>
    </w:lvl>
    <w:lvl w:ilvl="2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b w:val="0"/>
        <w:i w:val="0"/>
        <w:color w:val="272774" w:themeColor="accent1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1588C"/>
    <w:multiLevelType w:val="hybridMultilevel"/>
    <w:tmpl w:val="CBC283D2"/>
    <w:lvl w:ilvl="0" w:tplc="73AC28B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286474"/>
    <w:multiLevelType w:val="multilevel"/>
    <w:tmpl w:val="01485F18"/>
    <w:lvl w:ilvl="0">
      <w:start w:val="1"/>
      <w:numFmt w:val="bullet"/>
      <w:pStyle w:val="1-Bulletpoints"/>
      <w:lvlText w:val=""/>
      <w:lvlJc w:val="left"/>
      <w:pPr>
        <w:ind w:left="864" w:hanging="504"/>
      </w:pPr>
      <w:rPr>
        <w:rFonts w:ascii="Symbol" w:hAnsi="Symbol" w:hint="default"/>
        <w:color w:val="272774" w:themeColor="accent1"/>
      </w:rPr>
    </w:lvl>
    <w:lvl w:ilvl="1">
      <w:start w:val="1"/>
      <w:numFmt w:val="bullet"/>
      <w:pStyle w:val="2-Bulletpoint"/>
      <w:lvlText w:val=""/>
      <w:lvlJc w:val="left"/>
      <w:pPr>
        <w:ind w:left="1296" w:hanging="432"/>
      </w:pPr>
      <w:rPr>
        <w:rFonts w:ascii="Symbol" w:hAnsi="Symbol" w:hint="default"/>
        <w:b w:val="0"/>
        <w:i w:val="0"/>
        <w:color w:val="EBC4B4" w:themeColor="accent2"/>
        <w:sz w:val="20"/>
      </w:rPr>
    </w:lvl>
    <w:lvl w:ilvl="2">
      <w:start w:val="1"/>
      <w:numFmt w:val="bullet"/>
      <w:pStyle w:val="3-Bulletpoints"/>
      <w:lvlText w:val=""/>
      <w:lvlJc w:val="left"/>
      <w:pPr>
        <w:ind w:left="1872" w:hanging="576"/>
      </w:pPr>
      <w:rPr>
        <w:rFonts w:ascii="Symbol" w:hAnsi="Symbol" w:hint="default"/>
        <w:b w:val="0"/>
        <w:i w:val="0"/>
        <w:color w:val="272774" w:themeColor="accent1"/>
        <w:sz w:val="20"/>
      </w:rPr>
    </w:lvl>
    <w:lvl w:ilvl="3">
      <w:start w:val="1"/>
      <w:numFmt w:val="bullet"/>
      <w:pStyle w:val="blackbulletpoint"/>
      <w:lvlText w:val=""/>
      <w:lvlJc w:val="left"/>
      <w:pPr>
        <w:tabs>
          <w:tab w:val="num" w:pos="2520"/>
        </w:tabs>
        <w:ind w:left="2592" w:hanging="720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pStyle w:val="greybulletpoint"/>
      <w:lvlText w:val="o"/>
      <w:lvlJc w:val="left"/>
      <w:pPr>
        <w:ind w:left="3312" w:hanging="7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2" w:hanging="7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2" w:hanging="720"/>
      </w:pPr>
      <w:rPr>
        <w:rFonts w:ascii="Symbol" w:hAnsi="Symbol" w:hint="default"/>
        <w:color w:val="C9C9ED" w:themeColor="accent1" w:themeTint="33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1008"/>
      </w:pPr>
      <w:rPr>
        <w:rFonts w:ascii="Courier New" w:hAnsi="Courier New" w:hint="default"/>
        <w:color w:val="EBC4B4" w:themeColor="accent2"/>
      </w:rPr>
    </w:lvl>
    <w:lvl w:ilvl="8">
      <w:start w:val="1"/>
      <w:numFmt w:val="bullet"/>
      <w:lvlText w:val=""/>
      <w:lvlJc w:val="left"/>
      <w:pPr>
        <w:ind w:left="6480" w:hanging="720"/>
      </w:pPr>
      <w:rPr>
        <w:rFonts w:ascii="Wingdings" w:hAnsi="Wingdings" w:hint="default"/>
        <w:color w:val="7F7F7F" w:themeColor="text1" w:themeTint="80"/>
      </w:rPr>
    </w:lvl>
  </w:abstractNum>
  <w:abstractNum w:abstractNumId="10" w15:restartNumberingAfterBreak="0">
    <w:nsid w:val="156F70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34728B"/>
    <w:multiLevelType w:val="multilevel"/>
    <w:tmpl w:val="011E589E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4182FF" w:themeColor="accent3"/>
        <w:sz w:val="22"/>
      </w:rPr>
    </w:lvl>
    <w:lvl w:ilvl="2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b w:val="0"/>
        <w:i w:val="0"/>
        <w:color w:val="272774" w:themeColor="accent1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82A94"/>
    <w:multiLevelType w:val="hybridMultilevel"/>
    <w:tmpl w:val="A0124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A1D05"/>
    <w:multiLevelType w:val="multilevel"/>
    <w:tmpl w:val="B8A0793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color w:val="EBC4B4" w:themeColor="accent2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BB2983"/>
    <w:multiLevelType w:val="multilevel"/>
    <w:tmpl w:val="933CF324"/>
    <w:numStyleLink w:val="Style1"/>
  </w:abstractNum>
  <w:abstractNum w:abstractNumId="15" w15:restartNumberingAfterBreak="0">
    <w:nsid w:val="24D23297"/>
    <w:multiLevelType w:val="hybridMultilevel"/>
    <w:tmpl w:val="CB087FC0"/>
    <w:lvl w:ilvl="0" w:tplc="F2180D9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 w:tplc="53F2E76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color w:val="EBC4B4" w:themeColor="accent2"/>
        <w:sz w:val="22"/>
      </w:rPr>
    </w:lvl>
    <w:lvl w:ilvl="2" w:tplc="5E80B196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272774" w:themeColor="accent1"/>
        <w:sz w:val="22"/>
      </w:rPr>
    </w:lvl>
    <w:lvl w:ilvl="3" w:tplc="5770C9B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color w:val="272774" w:themeColor="accent1"/>
        <w:sz w:val="22"/>
      </w:rPr>
    </w:lvl>
    <w:lvl w:ilvl="4" w:tplc="FDFE927A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6389BB4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EF4613D4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5DC2BC2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5382BCE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B9A7487"/>
    <w:multiLevelType w:val="multilevel"/>
    <w:tmpl w:val="846A5DE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Calibri" w:hAnsi="Calibri" w:hint="default"/>
        <w:b w:val="0"/>
        <w:i w:val="0"/>
        <w:color w:val="272774" w:themeColor="text2"/>
        <w:sz w:val="22"/>
      </w:rPr>
    </w:lvl>
    <w:lvl w:ilvl="2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b w:val="0"/>
        <w:i w:val="0"/>
        <w:color w:val="272774" w:themeColor="accent1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C6E1C"/>
    <w:multiLevelType w:val="hybridMultilevel"/>
    <w:tmpl w:val="DB1C51BC"/>
    <w:lvl w:ilvl="0" w:tplc="05D05FD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80178"/>
    <w:multiLevelType w:val="hybridMultilevel"/>
    <w:tmpl w:val="F9860D1C"/>
    <w:lvl w:ilvl="0" w:tplc="6F4413C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2A94"/>
    <w:multiLevelType w:val="multilevel"/>
    <w:tmpl w:val="9FF28EB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E5003"/>
    <w:multiLevelType w:val="hybridMultilevel"/>
    <w:tmpl w:val="A7A01306"/>
    <w:lvl w:ilvl="0" w:tplc="86E8FB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87A73"/>
    <w:multiLevelType w:val="multilevel"/>
    <w:tmpl w:val="CC10F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64FA2"/>
    <w:multiLevelType w:val="hybridMultilevel"/>
    <w:tmpl w:val="8508152A"/>
    <w:lvl w:ilvl="0" w:tplc="88A810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17AD6"/>
    <w:multiLevelType w:val="hybridMultilevel"/>
    <w:tmpl w:val="96E6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62A31"/>
    <w:multiLevelType w:val="multilevel"/>
    <w:tmpl w:val="E01E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C082BAD"/>
    <w:multiLevelType w:val="multilevel"/>
    <w:tmpl w:val="933CF324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/>
        <w:b w:val="0"/>
        <w:i w:val="0"/>
        <w:color w:val="EBC4B4" w:themeColor="accent2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hint="default"/>
        <w:color w:val="272774" w:themeColor="accent1"/>
        <w:sz w:val="22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  <w:b w:val="0"/>
        <w:i w:val="0"/>
        <w:color w:val="272774" w:themeColor="accent1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1C03019"/>
    <w:multiLevelType w:val="multilevel"/>
    <w:tmpl w:val="B34CF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FB93CCD"/>
    <w:multiLevelType w:val="multilevel"/>
    <w:tmpl w:val="E37C91B0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  <w:b w:val="0"/>
        <w:i w:val="0"/>
        <w:sz w:val="22"/>
      </w:rPr>
    </w:lvl>
    <w:lvl w:ilvl="2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b w:val="0"/>
        <w:i w:val="0"/>
        <w:color w:val="272774" w:themeColor="accent1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8"/>
  </w:num>
  <w:num w:numId="4">
    <w:abstractNumId w:val="11"/>
  </w:num>
  <w:num w:numId="5">
    <w:abstractNumId w:val="9"/>
  </w:num>
  <w:num w:numId="6">
    <w:abstractNumId w:val="7"/>
  </w:num>
  <w:num w:numId="7">
    <w:abstractNumId w:val="27"/>
  </w:num>
  <w:num w:numId="8">
    <w:abstractNumId w:val="16"/>
  </w:num>
  <w:num w:numId="9">
    <w:abstractNumId w:val="2"/>
  </w:num>
  <w:num w:numId="10">
    <w:abstractNumId w:val="19"/>
  </w:num>
  <w:num w:numId="11">
    <w:abstractNumId w:val="25"/>
  </w:num>
  <w:num w:numId="12">
    <w:abstractNumId w:val="14"/>
  </w:num>
  <w:num w:numId="13">
    <w:abstractNumId w:val="15"/>
  </w:num>
  <w:num w:numId="14">
    <w:abstractNumId w:val="10"/>
  </w:num>
  <w:num w:numId="15">
    <w:abstractNumId w:val="15"/>
    <w:lvlOverride w:ilvl="0">
      <w:lvl w:ilvl="0" w:tplc="F2180D9C">
        <w:start w:val="1"/>
        <w:numFmt w:val="decimal"/>
        <w:lvlText w:val="%1."/>
        <w:lvlJc w:val="left"/>
        <w:pPr>
          <w:ind w:left="720" w:hanging="360"/>
        </w:pPr>
        <w:rPr>
          <w:rFonts w:ascii="Calibri" w:hAnsi="Calibri" w:hint="default"/>
          <w:b w:val="0"/>
          <w:i w:val="0"/>
          <w:color w:val="272774" w:themeColor="accent1"/>
          <w:sz w:val="22"/>
        </w:rPr>
      </w:lvl>
    </w:lvlOverride>
    <w:lvlOverride w:ilvl="1">
      <w:lvl w:ilvl="1" w:tplc="53F2E762">
        <w:start w:val="1"/>
        <w:numFmt w:val="lowerLetter"/>
        <w:lvlText w:val="%2."/>
        <w:lvlJc w:val="left"/>
        <w:pPr>
          <w:ind w:left="1440" w:hanging="360"/>
        </w:pPr>
        <w:rPr>
          <w:rFonts w:ascii="Calibri" w:hAnsi="Calibri" w:hint="default"/>
          <w:b w:val="0"/>
          <w:i w:val="0"/>
          <w:color w:val="EBC4B4" w:themeColor="accent2"/>
          <w:sz w:val="22"/>
        </w:rPr>
      </w:lvl>
    </w:lvlOverride>
    <w:lvlOverride w:ilvl="2">
      <w:lvl w:ilvl="2" w:tplc="5E80B196">
        <w:start w:val="1"/>
        <w:numFmt w:val="lowerRoman"/>
        <w:lvlText w:val="%3."/>
        <w:lvlJc w:val="right"/>
        <w:pPr>
          <w:ind w:left="2160" w:hanging="180"/>
        </w:pPr>
        <w:rPr>
          <w:rFonts w:asciiTheme="minorHAnsi" w:hAnsiTheme="minorHAnsi" w:hint="default"/>
          <w:color w:val="272774" w:themeColor="accent1"/>
          <w:sz w:val="22"/>
        </w:rPr>
      </w:lvl>
    </w:lvlOverride>
    <w:lvlOverride w:ilvl="3">
      <w:lvl w:ilvl="3" w:tplc="5770C9BE">
        <w:start w:val="1"/>
        <w:numFmt w:val="bullet"/>
        <w:lvlText w:val=""/>
        <w:lvlJc w:val="left"/>
        <w:pPr>
          <w:ind w:left="2880" w:hanging="360"/>
        </w:pPr>
        <w:rPr>
          <w:rFonts w:ascii="Symbol" w:hAnsi="Symbol" w:hint="default"/>
          <w:b w:val="0"/>
          <w:i w:val="0"/>
          <w:color w:val="272774" w:themeColor="accent1"/>
          <w:sz w:val="22"/>
        </w:rPr>
      </w:lvl>
    </w:lvlOverride>
    <w:lvlOverride w:ilvl="4">
      <w:lvl w:ilvl="4" w:tplc="FDFE927A">
        <w:start w:val="1"/>
        <w:numFmt w:val="bullet"/>
        <w:lvlText w:val=""/>
        <w:lvlJc w:val="left"/>
        <w:pPr>
          <w:ind w:left="3600" w:hanging="360"/>
        </w:pPr>
        <w:rPr>
          <w:rFonts w:ascii="Symbol" w:hAnsi="Symbol" w:hint="default"/>
          <w:color w:val="000000" w:themeColor="text1"/>
        </w:rPr>
      </w:lvl>
    </w:lvlOverride>
    <w:lvlOverride w:ilvl="5">
      <w:lvl w:ilvl="5" w:tplc="E6389BB4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EF4613D4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5DC2BC2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F5382BCE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13"/>
  </w:num>
  <w:num w:numId="17">
    <w:abstractNumId w:val="17"/>
  </w:num>
  <w:num w:numId="18">
    <w:abstractNumId w:val="21"/>
  </w:num>
  <w:num w:numId="19">
    <w:abstractNumId w:val="9"/>
    <w:lvlOverride w:ilvl="0">
      <w:lvl w:ilvl="0">
        <w:start w:val="1"/>
        <w:numFmt w:val="bullet"/>
        <w:pStyle w:val="1-Bulletpoints"/>
        <w:lvlText w:val=""/>
        <w:lvlPicBulletId w:val="1"/>
        <w:lvlJc w:val="left"/>
        <w:pPr>
          <w:ind w:left="864" w:hanging="504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pStyle w:val="2-Bulletpoint"/>
        <w:lvlText w:val=""/>
        <w:lvlJc w:val="left"/>
        <w:pPr>
          <w:ind w:left="1440" w:hanging="576"/>
        </w:pPr>
        <w:rPr>
          <w:rFonts w:ascii="Symbol" w:hAnsi="Symbol" w:hint="default"/>
          <w:b w:val="0"/>
          <w:i w:val="0"/>
          <w:color w:val="4182FF" w:themeColor="accent3"/>
          <w:sz w:val="22"/>
        </w:rPr>
      </w:lvl>
    </w:lvlOverride>
    <w:lvlOverride w:ilvl="2">
      <w:lvl w:ilvl="2">
        <w:start w:val="1"/>
        <w:numFmt w:val="bullet"/>
        <w:pStyle w:val="3-Bulletpoints"/>
        <w:lvlText w:val=""/>
        <w:lvlJc w:val="left"/>
        <w:pPr>
          <w:ind w:left="2160" w:hanging="360"/>
        </w:pPr>
        <w:rPr>
          <w:rFonts w:ascii="Symbol" w:hAnsi="Symbol" w:hint="default"/>
          <w:b w:val="0"/>
          <w:i w:val="0"/>
          <w:color w:val="272774" w:themeColor="accent1"/>
          <w:sz w:val="24"/>
        </w:rPr>
      </w:lvl>
    </w:lvlOverride>
    <w:lvlOverride w:ilvl="3">
      <w:lvl w:ilvl="3">
        <w:start w:val="1"/>
        <w:numFmt w:val="bullet"/>
        <w:pStyle w:val="blackbulletpoin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pStyle w:val="greybulletpoin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0">
    <w:abstractNumId w:val="3"/>
  </w:num>
  <w:num w:numId="21">
    <w:abstractNumId w:val="20"/>
  </w:num>
  <w:num w:numId="22">
    <w:abstractNumId w:val="8"/>
  </w:num>
  <w:num w:numId="23">
    <w:abstractNumId w:val="24"/>
  </w:num>
  <w:num w:numId="24">
    <w:abstractNumId w:val="5"/>
  </w:num>
  <w:num w:numId="25">
    <w:abstractNumId w:val="0"/>
  </w:num>
  <w:num w:numId="26">
    <w:abstractNumId w:val="26"/>
  </w:num>
  <w:num w:numId="27">
    <w:abstractNumId w:val="12"/>
  </w:num>
  <w:num w:numId="28">
    <w:abstractNumId w:val="4"/>
  </w:num>
  <w:num w:numId="29">
    <w:abstractNumId w:val="1"/>
  </w:num>
  <w:num w:numId="30">
    <w:abstractNumId w:val="23"/>
  </w:num>
  <w:num w:numId="31">
    <w:abstractNumId w:val="9"/>
    <w:lvlOverride w:ilvl="0">
      <w:lvl w:ilvl="0">
        <w:start w:val="1"/>
        <w:numFmt w:val="bullet"/>
        <w:pStyle w:val="1-Bulletpoints"/>
        <w:lvlText w:val=""/>
        <w:lvlPicBulletId w:val="1"/>
        <w:lvlJc w:val="left"/>
        <w:pPr>
          <w:ind w:left="864" w:hanging="504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pStyle w:val="2-Bulletpoint"/>
        <w:lvlText w:val=""/>
        <w:lvlJc w:val="left"/>
        <w:pPr>
          <w:ind w:left="1296" w:hanging="432"/>
        </w:pPr>
        <w:rPr>
          <w:rFonts w:ascii="Symbol" w:hAnsi="Symbol" w:hint="default"/>
          <w:b w:val="0"/>
          <w:i w:val="0"/>
          <w:color w:val="4182FF" w:themeColor="accent3"/>
          <w:sz w:val="22"/>
        </w:rPr>
      </w:lvl>
    </w:lvlOverride>
    <w:lvlOverride w:ilvl="2">
      <w:lvl w:ilvl="2">
        <w:start w:val="1"/>
        <w:numFmt w:val="bullet"/>
        <w:pStyle w:val="3-Bulletpoints"/>
        <w:lvlText w:val=""/>
        <w:lvlJc w:val="left"/>
        <w:pPr>
          <w:ind w:left="1872" w:hanging="576"/>
        </w:pPr>
        <w:rPr>
          <w:rFonts w:ascii="Symbol" w:hAnsi="Symbol" w:hint="default"/>
          <w:b w:val="0"/>
          <w:i w:val="0"/>
          <w:color w:val="272774" w:themeColor="accent1"/>
          <w:sz w:val="24"/>
        </w:rPr>
      </w:lvl>
    </w:lvlOverride>
    <w:lvlOverride w:ilvl="3">
      <w:lvl w:ilvl="3">
        <w:start w:val="1"/>
        <w:numFmt w:val="bullet"/>
        <w:pStyle w:val="blackbulletpoint"/>
        <w:lvlText w:val=""/>
        <w:lvlJc w:val="left"/>
        <w:pPr>
          <w:tabs>
            <w:tab w:val="num" w:pos="2520"/>
          </w:tabs>
          <w:ind w:left="2592" w:hanging="72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pStyle w:val="greybulletpoint"/>
        <w:lvlText w:val="o"/>
        <w:lvlJc w:val="left"/>
        <w:pPr>
          <w:ind w:left="3312" w:hanging="72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032" w:hanging="7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752" w:hanging="72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400"/>
          </w:tabs>
          <w:ind w:left="5760" w:hanging="1008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720"/>
        </w:pPr>
        <w:rPr>
          <w:rFonts w:ascii="Wingdings" w:hAnsi="Wingdings" w:hint="default"/>
        </w:rPr>
      </w:lvl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202A"/>
    <w:rsid w:val="00010F8C"/>
    <w:rsid w:val="00014C82"/>
    <w:rsid w:val="0002677D"/>
    <w:rsid w:val="00035CE6"/>
    <w:rsid w:val="000402BC"/>
    <w:rsid w:val="000436B1"/>
    <w:rsid w:val="00045E83"/>
    <w:rsid w:val="00050E41"/>
    <w:rsid w:val="00061510"/>
    <w:rsid w:val="00066A4E"/>
    <w:rsid w:val="00073A69"/>
    <w:rsid w:val="00081FCA"/>
    <w:rsid w:val="00090283"/>
    <w:rsid w:val="000A126D"/>
    <w:rsid w:val="000A6D30"/>
    <w:rsid w:val="000A79F0"/>
    <w:rsid w:val="000B2533"/>
    <w:rsid w:val="000B6F42"/>
    <w:rsid w:val="000C7441"/>
    <w:rsid w:val="000D2395"/>
    <w:rsid w:val="000D5BA6"/>
    <w:rsid w:val="000D5C67"/>
    <w:rsid w:val="000E3173"/>
    <w:rsid w:val="000E5748"/>
    <w:rsid w:val="000F0796"/>
    <w:rsid w:val="000F3B5A"/>
    <w:rsid w:val="000F79B2"/>
    <w:rsid w:val="001024DC"/>
    <w:rsid w:val="00117EA4"/>
    <w:rsid w:val="00124FAB"/>
    <w:rsid w:val="00134344"/>
    <w:rsid w:val="0014634D"/>
    <w:rsid w:val="00151738"/>
    <w:rsid w:val="00153ED6"/>
    <w:rsid w:val="00157154"/>
    <w:rsid w:val="00161C9A"/>
    <w:rsid w:val="001736ED"/>
    <w:rsid w:val="00181161"/>
    <w:rsid w:val="001832F8"/>
    <w:rsid w:val="00183454"/>
    <w:rsid w:val="0018548A"/>
    <w:rsid w:val="001966C0"/>
    <w:rsid w:val="00196CBB"/>
    <w:rsid w:val="001A1F73"/>
    <w:rsid w:val="001A4600"/>
    <w:rsid w:val="001B1A33"/>
    <w:rsid w:val="001B42D7"/>
    <w:rsid w:val="001B642D"/>
    <w:rsid w:val="001E0DC4"/>
    <w:rsid w:val="001F17BB"/>
    <w:rsid w:val="002005D9"/>
    <w:rsid w:val="00203468"/>
    <w:rsid w:val="00203D52"/>
    <w:rsid w:val="00215366"/>
    <w:rsid w:val="00222AC9"/>
    <w:rsid w:val="0023254B"/>
    <w:rsid w:val="00235E0D"/>
    <w:rsid w:val="0023604B"/>
    <w:rsid w:val="002401BA"/>
    <w:rsid w:val="002551C1"/>
    <w:rsid w:val="00255CDF"/>
    <w:rsid w:val="002645C6"/>
    <w:rsid w:val="002714A4"/>
    <w:rsid w:val="00282264"/>
    <w:rsid w:val="00293D25"/>
    <w:rsid w:val="002956B8"/>
    <w:rsid w:val="002B36E5"/>
    <w:rsid w:val="002B47DD"/>
    <w:rsid w:val="002B594E"/>
    <w:rsid w:val="002B6C0E"/>
    <w:rsid w:val="002C0BD0"/>
    <w:rsid w:val="002C72AA"/>
    <w:rsid w:val="002D2ABE"/>
    <w:rsid w:val="002F28F9"/>
    <w:rsid w:val="002F49D7"/>
    <w:rsid w:val="002F4C20"/>
    <w:rsid w:val="002F5797"/>
    <w:rsid w:val="0030088E"/>
    <w:rsid w:val="003050C7"/>
    <w:rsid w:val="00311BCE"/>
    <w:rsid w:val="00311E6A"/>
    <w:rsid w:val="00331325"/>
    <w:rsid w:val="0034577A"/>
    <w:rsid w:val="00345CFC"/>
    <w:rsid w:val="00350517"/>
    <w:rsid w:val="0035754B"/>
    <w:rsid w:val="00361B1F"/>
    <w:rsid w:val="003777D1"/>
    <w:rsid w:val="0038618E"/>
    <w:rsid w:val="003A090B"/>
    <w:rsid w:val="003C4B4C"/>
    <w:rsid w:val="003C55C6"/>
    <w:rsid w:val="003D0770"/>
    <w:rsid w:val="003D437E"/>
    <w:rsid w:val="003E35EC"/>
    <w:rsid w:val="003F077A"/>
    <w:rsid w:val="003F3272"/>
    <w:rsid w:val="003F3542"/>
    <w:rsid w:val="003F5334"/>
    <w:rsid w:val="003F5F44"/>
    <w:rsid w:val="003F71AC"/>
    <w:rsid w:val="003F77E0"/>
    <w:rsid w:val="00401ACD"/>
    <w:rsid w:val="00406CA5"/>
    <w:rsid w:val="004373B5"/>
    <w:rsid w:val="00441678"/>
    <w:rsid w:val="00442603"/>
    <w:rsid w:val="00442EAF"/>
    <w:rsid w:val="00443E58"/>
    <w:rsid w:val="00446ECB"/>
    <w:rsid w:val="00470F2B"/>
    <w:rsid w:val="004713B7"/>
    <w:rsid w:val="004806B2"/>
    <w:rsid w:val="00483132"/>
    <w:rsid w:val="00490336"/>
    <w:rsid w:val="00492E4B"/>
    <w:rsid w:val="00495C04"/>
    <w:rsid w:val="00497786"/>
    <w:rsid w:val="004B3D43"/>
    <w:rsid w:val="004B487E"/>
    <w:rsid w:val="004B61EE"/>
    <w:rsid w:val="004C1E7A"/>
    <w:rsid w:val="004D3D28"/>
    <w:rsid w:val="004E2779"/>
    <w:rsid w:val="004E48DC"/>
    <w:rsid w:val="004F29DA"/>
    <w:rsid w:val="004F53A0"/>
    <w:rsid w:val="00500F55"/>
    <w:rsid w:val="00501B84"/>
    <w:rsid w:val="00503F9A"/>
    <w:rsid w:val="00512C46"/>
    <w:rsid w:val="00513F4D"/>
    <w:rsid w:val="00514A61"/>
    <w:rsid w:val="00516CE9"/>
    <w:rsid w:val="00523622"/>
    <w:rsid w:val="00525099"/>
    <w:rsid w:val="00540DD3"/>
    <w:rsid w:val="00542BCC"/>
    <w:rsid w:val="00545A3A"/>
    <w:rsid w:val="00561DD5"/>
    <w:rsid w:val="005621B1"/>
    <w:rsid w:val="00564877"/>
    <w:rsid w:val="00567075"/>
    <w:rsid w:val="00575538"/>
    <w:rsid w:val="00585520"/>
    <w:rsid w:val="00586F85"/>
    <w:rsid w:val="005A180B"/>
    <w:rsid w:val="005A2B92"/>
    <w:rsid w:val="005B3DDE"/>
    <w:rsid w:val="005C0BD3"/>
    <w:rsid w:val="005C768A"/>
    <w:rsid w:val="005D2B3A"/>
    <w:rsid w:val="005E0A0B"/>
    <w:rsid w:val="005F08B6"/>
    <w:rsid w:val="0061708E"/>
    <w:rsid w:val="006217BD"/>
    <w:rsid w:val="006256B9"/>
    <w:rsid w:val="00631D4D"/>
    <w:rsid w:val="00636929"/>
    <w:rsid w:val="00637B25"/>
    <w:rsid w:val="00644669"/>
    <w:rsid w:val="006518D6"/>
    <w:rsid w:val="006536E7"/>
    <w:rsid w:val="0065534C"/>
    <w:rsid w:val="006623A1"/>
    <w:rsid w:val="006734D0"/>
    <w:rsid w:val="006774AB"/>
    <w:rsid w:val="0068474A"/>
    <w:rsid w:val="00690D9D"/>
    <w:rsid w:val="00694844"/>
    <w:rsid w:val="00695910"/>
    <w:rsid w:val="006A64E4"/>
    <w:rsid w:val="006C5CD8"/>
    <w:rsid w:val="006D1EC0"/>
    <w:rsid w:val="006D5268"/>
    <w:rsid w:val="006D703C"/>
    <w:rsid w:val="006E118B"/>
    <w:rsid w:val="006E4735"/>
    <w:rsid w:val="006E6CEF"/>
    <w:rsid w:val="006F3231"/>
    <w:rsid w:val="006F4785"/>
    <w:rsid w:val="00700C68"/>
    <w:rsid w:val="00706FA6"/>
    <w:rsid w:val="00722BD4"/>
    <w:rsid w:val="00722F9E"/>
    <w:rsid w:val="00724D36"/>
    <w:rsid w:val="00730A50"/>
    <w:rsid w:val="00736129"/>
    <w:rsid w:val="00745841"/>
    <w:rsid w:val="00752498"/>
    <w:rsid w:val="0077550B"/>
    <w:rsid w:val="007839A6"/>
    <w:rsid w:val="007874C2"/>
    <w:rsid w:val="00793247"/>
    <w:rsid w:val="007935EC"/>
    <w:rsid w:val="00794DED"/>
    <w:rsid w:val="00796B8A"/>
    <w:rsid w:val="007A689D"/>
    <w:rsid w:val="007B3628"/>
    <w:rsid w:val="007B3ED5"/>
    <w:rsid w:val="007B5453"/>
    <w:rsid w:val="007C4188"/>
    <w:rsid w:val="007D0037"/>
    <w:rsid w:val="007D5FBF"/>
    <w:rsid w:val="007D6A0E"/>
    <w:rsid w:val="007E1097"/>
    <w:rsid w:val="007E1113"/>
    <w:rsid w:val="007E2726"/>
    <w:rsid w:val="007E3DFD"/>
    <w:rsid w:val="007F1D30"/>
    <w:rsid w:val="007F4E2D"/>
    <w:rsid w:val="007F74B3"/>
    <w:rsid w:val="00807CA1"/>
    <w:rsid w:val="00814F92"/>
    <w:rsid w:val="00823452"/>
    <w:rsid w:val="008519F7"/>
    <w:rsid w:val="00852D83"/>
    <w:rsid w:val="00857264"/>
    <w:rsid w:val="00866C98"/>
    <w:rsid w:val="0087027E"/>
    <w:rsid w:val="00871F2D"/>
    <w:rsid w:val="008A0B14"/>
    <w:rsid w:val="008A3698"/>
    <w:rsid w:val="008A59A5"/>
    <w:rsid w:val="008B3C6A"/>
    <w:rsid w:val="008C3321"/>
    <w:rsid w:val="008C4158"/>
    <w:rsid w:val="008D1B96"/>
    <w:rsid w:val="008D30BE"/>
    <w:rsid w:val="008D52C9"/>
    <w:rsid w:val="008E36F5"/>
    <w:rsid w:val="0090028F"/>
    <w:rsid w:val="00902BD5"/>
    <w:rsid w:val="00921F45"/>
    <w:rsid w:val="00922438"/>
    <w:rsid w:val="00927329"/>
    <w:rsid w:val="009318A4"/>
    <w:rsid w:val="00932723"/>
    <w:rsid w:val="009440AC"/>
    <w:rsid w:val="00945019"/>
    <w:rsid w:val="009459FB"/>
    <w:rsid w:val="009464B0"/>
    <w:rsid w:val="00946CDE"/>
    <w:rsid w:val="00954A4A"/>
    <w:rsid w:val="00965916"/>
    <w:rsid w:val="00976D3A"/>
    <w:rsid w:val="0097728B"/>
    <w:rsid w:val="00981459"/>
    <w:rsid w:val="009877D2"/>
    <w:rsid w:val="009A03E3"/>
    <w:rsid w:val="009A7BBE"/>
    <w:rsid w:val="009B2383"/>
    <w:rsid w:val="009B249C"/>
    <w:rsid w:val="009C5125"/>
    <w:rsid w:val="009D7359"/>
    <w:rsid w:val="009E57E1"/>
    <w:rsid w:val="009F5E35"/>
    <w:rsid w:val="00A014BE"/>
    <w:rsid w:val="00A03E8B"/>
    <w:rsid w:val="00A364DE"/>
    <w:rsid w:val="00A37340"/>
    <w:rsid w:val="00A42865"/>
    <w:rsid w:val="00A45228"/>
    <w:rsid w:val="00A511EA"/>
    <w:rsid w:val="00A84B16"/>
    <w:rsid w:val="00A87BDE"/>
    <w:rsid w:val="00A974FE"/>
    <w:rsid w:val="00AA1955"/>
    <w:rsid w:val="00AA600B"/>
    <w:rsid w:val="00AB66DC"/>
    <w:rsid w:val="00AB755F"/>
    <w:rsid w:val="00AC1D27"/>
    <w:rsid w:val="00AF1FEF"/>
    <w:rsid w:val="00AF3AEA"/>
    <w:rsid w:val="00AF4CDE"/>
    <w:rsid w:val="00AF7EC0"/>
    <w:rsid w:val="00B10B5F"/>
    <w:rsid w:val="00B1109C"/>
    <w:rsid w:val="00B152B6"/>
    <w:rsid w:val="00B26F3E"/>
    <w:rsid w:val="00B27696"/>
    <w:rsid w:val="00B30394"/>
    <w:rsid w:val="00B3162D"/>
    <w:rsid w:val="00B361EE"/>
    <w:rsid w:val="00B41B0F"/>
    <w:rsid w:val="00B44E86"/>
    <w:rsid w:val="00B4748E"/>
    <w:rsid w:val="00B50956"/>
    <w:rsid w:val="00B81167"/>
    <w:rsid w:val="00B82BC0"/>
    <w:rsid w:val="00B8477F"/>
    <w:rsid w:val="00B95601"/>
    <w:rsid w:val="00B9681F"/>
    <w:rsid w:val="00BA3BDB"/>
    <w:rsid w:val="00BA563F"/>
    <w:rsid w:val="00BD25D1"/>
    <w:rsid w:val="00BD59B3"/>
    <w:rsid w:val="00BE0721"/>
    <w:rsid w:val="00BE234E"/>
    <w:rsid w:val="00BF6774"/>
    <w:rsid w:val="00C120CB"/>
    <w:rsid w:val="00C12662"/>
    <w:rsid w:val="00C12EC9"/>
    <w:rsid w:val="00C14A2C"/>
    <w:rsid w:val="00C17D92"/>
    <w:rsid w:val="00C206BD"/>
    <w:rsid w:val="00C24A06"/>
    <w:rsid w:val="00C27AFC"/>
    <w:rsid w:val="00C32240"/>
    <w:rsid w:val="00C351AA"/>
    <w:rsid w:val="00C41994"/>
    <w:rsid w:val="00C44ECE"/>
    <w:rsid w:val="00C52703"/>
    <w:rsid w:val="00C5512F"/>
    <w:rsid w:val="00C668F9"/>
    <w:rsid w:val="00C7174B"/>
    <w:rsid w:val="00C73BC8"/>
    <w:rsid w:val="00C96434"/>
    <w:rsid w:val="00CA03A1"/>
    <w:rsid w:val="00CA03DF"/>
    <w:rsid w:val="00CB0453"/>
    <w:rsid w:val="00CC29E2"/>
    <w:rsid w:val="00CC3018"/>
    <w:rsid w:val="00CC685D"/>
    <w:rsid w:val="00CE194F"/>
    <w:rsid w:val="00CE2928"/>
    <w:rsid w:val="00CE55E2"/>
    <w:rsid w:val="00CF1E2D"/>
    <w:rsid w:val="00CF4180"/>
    <w:rsid w:val="00CF701B"/>
    <w:rsid w:val="00CF72D4"/>
    <w:rsid w:val="00D013CD"/>
    <w:rsid w:val="00D05D5A"/>
    <w:rsid w:val="00D07A8F"/>
    <w:rsid w:val="00D11AB9"/>
    <w:rsid w:val="00D16F53"/>
    <w:rsid w:val="00D203FE"/>
    <w:rsid w:val="00D602D4"/>
    <w:rsid w:val="00D60ADB"/>
    <w:rsid w:val="00D65416"/>
    <w:rsid w:val="00D672B0"/>
    <w:rsid w:val="00D74E33"/>
    <w:rsid w:val="00D7541F"/>
    <w:rsid w:val="00D80FB0"/>
    <w:rsid w:val="00D91415"/>
    <w:rsid w:val="00DA30DF"/>
    <w:rsid w:val="00DA7631"/>
    <w:rsid w:val="00DB15CA"/>
    <w:rsid w:val="00DB1751"/>
    <w:rsid w:val="00DD3B43"/>
    <w:rsid w:val="00DD3D5C"/>
    <w:rsid w:val="00DD6B7E"/>
    <w:rsid w:val="00E01675"/>
    <w:rsid w:val="00E03FB6"/>
    <w:rsid w:val="00E0660C"/>
    <w:rsid w:val="00E138D6"/>
    <w:rsid w:val="00E15436"/>
    <w:rsid w:val="00E20C7D"/>
    <w:rsid w:val="00E24612"/>
    <w:rsid w:val="00E26140"/>
    <w:rsid w:val="00E33ADD"/>
    <w:rsid w:val="00E36D66"/>
    <w:rsid w:val="00E40C7E"/>
    <w:rsid w:val="00E43B48"/>
    <w:rsid w:val="00E562A7"/>
    <w:rsid w:val="00E577E1"/>
    <w:rsid w:val="00E65F3D"/>
    <w:rsid w:val="00E6771E"/>
    <w:rsid w:val="00E713C4"/>
    <w:rsid w:val="00E73566"/>
    <w:rsid w:val="00E75898"/>
    <w:rsid w:val="00E760D0"/>
    <w:rsid w:val="00E83F6A"/>
    <w:rsid w:val="00E93118"/>
    <w:rsid w:val="00E945D6"/>
    <w:rsid w:val="00E96D0F"/>
    <w:rsid w:val="00EA4001"/>
    <w:rsid w:val="00EA4CB3"/>
    <w:rsid w:val="00EA7DA4"/>
    <w:rsid w:val="00EB2DB8"/>
    <w:rsid w:val="00EB79E8"/>
    <w:rsid w:val="00EC35E2"/>
    <w:rsid w:val="00EC7427"/>
    <w:rsid w:val="00F00F7C"/>
    <w:rsid w:val="00F04E88"/>
    <w:rsid w:val="00F06D85"/>
    <w:rsid w:val="00F21540"/>
    <w:rsid w:val="00F305EB"/>
    <w:rsid w:val="00F34440"/>
    <w:rsid w:val="00F36D69"/>
    <w:rsid w:val="00F37CCA"/>
    <w:rsid w:val="00F47847"/>
    <w:rsid w:val="00F5298B"/>
    <w:rsid w:val="00F53B7B"/>
    <w:rsid w:val="00F662A6"/>
    <w:rsid w:val="00F67EA0"/>
    <w:rsid w:val="00FA0665"/>
    <w:rsid w:val="00FB23AF"/>
    <w:rsid w:val="00FC0445"/>
    <w:rsid w:val="00FE0FA8"/>
    <w:rsid w:val="00FF0187"/>
    <w:rsid w:val="00FF3C06"/>
    <w:rsid w:val="00FF5551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4F763"/>
  <w15:chartTrackingRefBased/>
  <w15:docId w15:val="{4DBD6050-C0D7-461B-94F5-3190C2CD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B1F"/>
    <w:pPr>
      <w:jc w:val="both"/>
    </w:pPr>
    <w:rPr>
      <w:sz w:val="20"/>
      <w:lang w:val="fr-FR"/>
    </w:rPr>
  </w:style>
  <w:style w:type="paragraph" w:styleId="Heading1">
    <w:name w:val="heading 1"/>
    <w:basedOn w:val="Normal"/>
    <w:next w:val="TextHeading1"/>
    <w:link w:val="Heading1Char"/>
    <w:uiPriority w:val="9"/>
    <w:qFormat/>
    <w:rsid w:val="00D07A8F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b/>
      <w:color w:val="272774" w:themeColor="accent1"/>
      <w:sz w:val="32"/>
      <w:szCs w:val="32"/>
    </w:rPr>
  </w:style>
  <w:style w:type="paragraph" w:styleId="Heading2">
    <w:name w:val="heading 2"/>
    <w:basedOn w:val="Normal"/>
    <w:next w:val="TextHeading2"/>
    <w:link w:val="Heading2Char"/>
    <w:uiPriority w:val="9"/>
    <w:unhideWhenUsed/>
    <w:qFormat/>
    <w:rsid w:val="002956B8"/>
    <w:pPr>
      <w:keepNext/>
      <w:keepLines/>
      <w:numPr>
        <w:ilvl w:val="1"/>
        <w:numId w:val="25"/>
      </w:numPr>
      <w:spacing w:before="40" w:after="120"/>
      <w:ind w:right="720"/>
      <w:outlineLvl w:val="1"/>
    </w:pPr>
    <w:rPr>
      <w:rFonts w:asciiTheme="majorHAnsi" w:eastAsiaTheme="majorEastAsia" w:hAnsiTheme="majorHAnsi" w:cstheme="majorBidi"/>
      <w:color w:val="272774" w:themeColor="accent1"/>
      <w:sz w:val="24"/>
      <w:szCs w:val="26"/>
    </w:rPr>
  </w:style>
  <w:style w:type="paragraph" w:styleId="Heading3">
    <w:name w:val="heading 3"/>
    <w:basedOn w:val="Normal"/>
    <w:next w:val="TextHeading3"/>
    <w:link w:val="Heading3Char"/>
    <w:uiPriority w:val="9"/>
    <w:unhideWhenUsed/>
    <w:qFormat/>
    <w:rsid w:val="002956B8"/>
    <w:pPr>
      <w:keepNext/>
      <w:keepLines/>
      <w:numPr>
        <w:ilvl w:val="2"/>
        <w:numId w:val="25"/>
      </w:numPr>
      <w:spacing w:after="120"/>
      <w:ind w:left="921" w:hanging="115"/>
      <w:outlineLvl w:val="2"/>
    </w:pPr>
    <w:rPr>
      <w:rFonts w:asciiTheme="majorHAnsi" w:eastAsiaTheme="majorEastAsia" w:hAnsiTheme="majorHAnsi" w:cstheme="majorBidi"/>
      <w:color w:val="272774" w:themeColor="accent1"/>
      <w:szCs w:val="24"/>
    </w:rPr>
  </w:style>
  <w:style w:type="paragraph" w:styleId="Heading4">
    <w:name w:val="heading 4"/>
    <w:basedOn w:val="Normal"/>
    <w:next w:val="TextHeading4"/>
    <w:link w:val="Heading4Char"/>
    <w:uiPriority w:val="9"/>
    <w:unhideWhenUsed/>
    <w:qFormat/>
    <w:rsid w:val="00045E83"/>
    <w:pPr>
      <w:keepNext/>
      <w:keepLines/>
      <w:numPr>
        <w:ilvl w:val="3"/>
        <w:numId w:val="25"/>
      </w:numPr>
      <w:spacing w:before="40"/>
      <w:ind w:left="1800" w:hanging="432"/>
      <w:outlineLvl w:val="3"/>
    </w:pPr>
    <w:rPr>
      <w:rFonts w:asciiTheme="majorHAnsi" w:eastAsiaTheme="majorEastAsia" w:hAnsiTheme="majorHAnsi" w:cstheme="majorBidi"/>
      <w:iCs/>
      <w:color w:val="1D1D5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2"/>
    <w:rsid w:val="0061708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7A8F"/>
    <w:rPr>
      <w:rFonts w:asciiTheme="majorHAnsi" w:eastAsiaTheme="majorEastAsia" w:hAnsiTheme="majorHAnsi" w:cstheme="majorBidi"/>
      <w:b/>
      <w:color w:val="27277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6B8"/>
    <w:rPr>
      <w:rFonts w:asciiTheme="majorHAnsi" w:eastAsiaTheme="majorEastAsia" w:hAnsiTheme="majorHAnsi" w:cstheme="majorBidi"/>
      <w:color w:val="27277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6B8"/>
    <w:rPr>
      <w:rFonts w:asciiTheme="majorHAnsi" w:eastAsiaTheme="majorEastAsia" w:hAnsiTheme="majorHAnsi" w:cstheme="majorBidi"/>
      <w:color w:val="272774" w:themeColor="accent1"/>
      <w:szCs w:val="24"/>
    </w:rPr>
  </w:style>
  <w:style w:type="paragraph" w:styleId="Title">
    <w:name w:val="Title"/>
    <w:basedOn w:val="Normal"/>
    <w:link w:val="TitleChar"/>
    <w:uiPriority w:val="10"/>
    <w:qFormat/>
    <w:rsid w:val="00857264"/>
    <w:pPr>
      <w:spacing w:line="240" w:lineRule="auto"/>
      <w:contextualSpacing/>
    </w:pPr>
    <w:rPr>
      <w:rFonts w:asciiTheme="majorHAnsi" w:eastAsia="Times New Roman" w:hAnsiTheme="majorHAnsi" w:cstheme="majorBidi"/>
      <w:b/>
      <w:caps/>
      <w:color w:val="272774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264"/>
    <w:rPr>
      <w:rFonts w:asciiTheme="majorHAnsi" w:eastAsia="Times New Roman" w:hAnsiTheme="majorHAnsi" w:cstheme="majorBidi"/>
      <w:b/>
      <w:caps/>
      <w:color w:val="272774" w:themeColor="accent1"/>
      <w:spacing w:val="-10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2956B8"/>
    <w:pPr>
      <w:numPr>
        <w:ilvl w:val="1"/>
      </w:numPr>
      <w:spacing w:after="160"/>
    </w:pPr>
    <w:rPr>
      <w:rFonts w:eastAsiaTheme="minorEastAsia"/>
      <w:color w:val="EBC4B4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956B8"/>
    <w:rPr>
      <w:rFonts w:eastAsiaTheme="minorEastAsia"/>
      <w:color w:val="EBC4B4" w:themeColor="accent2"/>
      <w:spacing w:val="15"/>
      <w:sz w:val="40"/>
    </w:rPr>
  </w:style>
  <w:style w:type="character" w:styleId="IntenseEmphasis">
    <w:name w:val="Intense Emphasis"/>
    <w:basedOn w:val="DefaultParagraphFont"/>
    <w:uiPriority w:val="21"/>
    <w:rsid w:val="0061708E"/>
    <w:rPr>
      <w:i/>
      <w:iCs/>
      <w:color w:val="2727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5E83"/>
    <w:rPr>
      <w:rFonts w:asciiTheme="majorHAnsi" w:eastAsiaTheme="majorEastAsia" w:hAnsiTheme="majorHAnsi" w:cstheme="majorBidi"/>
      <w:iCs/>
      <w:color w:val="1D1D56" w:themeColor="accent1" w:themeShade="BF"/>
    </w:rPr>
  </w:style>
  <w:style w:type="paragraph" w:styleId="ListParagraph">
    <w:name w:val="List Paragraph"/>
    <w:basedOn w:val="Normal"/>
    <w:link w:val="ListParagraphChar"/>
    <w:uiPriority w:val="34"/>
    <w:rsid w:val="004F53A0"/>
    <w:pPr>
      <w:ind w:left="720"/>
      <w:contextualSpacing/>
    </w:pPr>
  </w:style>
  <w:style w:type="paragraph" w:customStyle="1" w:styleId="1-Bulletpoints">
    <w:name w:val="1-Bulletpoints"/>
    <w:basedOn w:val="ListParagraph"/>
    <w:link w:val="1-BulletpointsChar"/>
    <w:uiPriority w:val="1"/>
    <w:qFormat/>
    <w:rsid w:val="00081FCA"/>
    <w:pPr>
      <w:numPr>
        <w:numId w:val="5"/>
      </w:numPr>
    </w:pPr>
    <w:rPr>
      <w:color w:val="000000" w:themeColor="text1"/>
    </w:rPr>
  </w:style>
  <w:style w:type="character" w:styleId="Strong">
    <w:name w:val="Strong"/>
    <w:basedOn w:val="DefaultParagraphFont"/>
    <w:uiPriority w:val="22"/>
    <w:rsid w:val="009C5125"/>
    <w:rPr>
      <w:b/>
      <w:bCs/>
      <w:color w:val="272774" w:themeColor="accent1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53A0"/>
  </w:style>
  <w:style w:type="character" w:customStyle="1" w:styleId="1-BulletpointsChar">
    <w:name w:val="1-Bulletpoints Char"/>
    <w:basedOn w:val="ListParagraphChar"/>
    <w:link w:val="1-Bulletpoints"/>
    <w:uiPriority w:val="1"/>
    <w:rsid w:val="00081FCA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E83F6A"/>
    <w:rPr>
      <w:i/>
      <w:iCs/>
    </w:rPr>
  </w:style>
  <w:style w:type="numbering" w:customStyle="1" w:styleId="Style1">
    <w:name w:val="Style1"/>
    <w:uiPriority w:val="99"/>
    <w:rsid w:val="00E93118"/>
    <w:pPr>
      <w:numPr>
        <w:numId w:val="11"/>
      </w:numPr>
    </w:pPr>
  </w:style>
  <w:style w:type="paragraph" w:customStyle="1" w:styleId="BasicParagraph">
    <w:name w:val="[Basic Paragraph]"/>
    <w:basedOn w:val="Normal"/>
    <w:uiPriority w:val="99"/>
    <w:rsid w:val="00DD6B7E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TextHeading1">
    <w:name w:val="Text Heading 1"/>
    <w:basedOn w:val="Normal"/>
    <w:link w:val="TextHeading1Char"/>
    <w:qFormat/>
    <w:rsid w:val="00090283"/>
    <w:pPr>
      <w:ind w:left="360"/>
    </w:pPr>
    <w:rPr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6E6C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CEF"/>
  </w:style>
  <w:style w:type="paragraph" w:styleId="Footer">
    <w:name w:val="footer"/>
    <w:basedOn w:val="Normal"/>
    <w:link w:val="FooterChar"/>
    <w:uiPriority w:val="99"/>
    <w:unhideWhenUsed/>
    <w:rsid w:val="006E6C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EF"/>
  </w:style>
  <w:style w:type="character" w:styleId="PlaceholderText">
    <w:name w:val="Placeholder Text"/>
    <w:basedOn w:val="DefaultParagraphFont"/>
    <w:uiPriority w:val="99"/>
    <w:rsid w:val="00695910"/>
    <w:rPr>
      <w:color w:val="808080"/>
    </w:rPr>
  </w:style>
  <w:style w:type="paragraph" w:customStyle="1" w:styleId="Title1">
    <w:name w:val="Title 1"/>
    <w:basedOn w:val="Title"/>
    <w:rsid w:val="00695910"/>
    <w:pPr>
      <w:tabs>
        <w:tab w:val="left" w:pos="-720"/>
      </w:tabs>
      <w:suppressAutoHyphens/>
      <w:spacing w:after="120" w:line="276" w:lineRule="auto"/>
      <w:contextualSpacing w:val="0"/>
    </w:pPr>
    <w:rPr>
      <w:rFonts w:asciiTheme="minorHAnsi" w:eastAsiaTheme="minorHAnsi" w:hAnsiTheme="minorHAnsi" w:cs="Segoe UI"/>
      <w:spacing w:val="-3"/>
      <w:kern w:val="0"/>
      <w:szCs w:val="76"/>
    </w:rPr>
  </w:style>
  <w:style w:type="table" w:styleId="GridTable1Light-Accent1">
    <w:name w:val="Grid Table 1 Light Accent 1"/>
    <w:basedOn w:val="TableNormal"/>
    <w:uiPriority w:val="46"/>
    <w:rsid w:val="00196CBB"/>
    <w:pPr>
      <w:spacing w:line="240" w:lineRule="auto"/>
    </w:pPr>
    <w:tblPr>
      <w:tblStyleRowBandSize w:val="1"/>
      <w:tblStyleColBandSize w:val="1"/>
      <w:tblBorders>
        <w:top w:val="single" w:sz="4" w:space="0" w:color="9494DB" w:themeColor="accent1" w:themeTint="66"/>
        <w:left w:val="single" w:sz="4" w:space="0" w:color="9494DB" w:themeColor="accent1" w:themeTint="66"/>
        <w:bottom w:val="single" w:sz="4" w:space="0" w:color="9494DB" w:themeColor="accent1" w:themeTint="66"/>
        <w:right w:val="single" w:sz="4" w:space="0" w:color="9494DB" w:themeColor="accent1" w:themeTint="66"/>
        <w:insideH w:val="single" w:sz="4" w:space="0" w:color="9494DB" w:themeColor="accent1" w:themeTint="66"/>
        <w:insideV w:val="single" w:sz="4" w:space="0" w:color="9494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F5F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5F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Heading2">
    <w:name w:val="Text Heading 2"/>
    <w:basedOn w:val="Normal"/>
    <w:qFormat/>
    <w:rsid w:val="00090283"/>
    <w:pPr>
      <w:ind w:left="792"/>
    </w:pPr>
    <w:rPr>
      <w:color w:val="000000" w:themeColor="text1"/>
      <w:szCs w:val="24"/>
    </w:rPr>
  </w:style>
  <w:style w:type="character" w:customStyle="1" w:styleId="TextHeading1Char">
    <w:name w:val="Text Heading 1 Char"/>
    <w:basedOn w:val="DefaultParagraphFont"/>
    <w:link w:val="TextHeading1"/>
    <w:rsid w:val="00090283"/>
    <w:rPr>
      <w:color w:val="000000" w:themeColor="text1"/>
      <w:szCs w:val="26"/>
    </w:rPr>
  </w:style>
  <w:style w:type="paragraph" w:customStyle="1" w:styleId="TextHeading3">
    <w:name w:val="Text Heading 3"/>
    <w:basedOn w:val="Normal"/>
    <w:qFormat/>
    <w:rsid w:val="002C0BD0"/>
    <w:pPr>
      <w:ind w:left="1440"/>
    </w:pPr>
    <w:rPr>
      <w:color w:val="000000" w:themeColor="text1"/>
    </w:rPr>
  </w:style>
  <w:style w:type="paragraph" w:customStyle="1" w:styleId="TextHeading4">
    <w:name w:val="Text Heading 4"/>
    <w:basedOn w:val="Normal"/>
    <w:qFormat/>
    <w:rsid w:val="000D5C67"/>
    <w:pPr>
      <w:ind w:left="2160"/>
    </w:pPr>
    <w:rPr>
      <w:color w:val="000000" w:themeColor="text1"/>
      <w:szCs w:val="20"/>
    </w:rPr>
  </w:style>
  <w:style w:type="paragraph" w:customStyle="1" w:styleId="2-Bulletpoint">
    <w:name w:val="2-Bulletpoint"/>
    <w:basedOn w:val="Normal"/>
    <w:link w:val="2-BulletpointChar"/>
    <w:uiPriority w:val="1"/>
    <w:qFormat/>
    <w:rsid w:val="00081FCA"/>
    <w:pPr>
      <w:numPr>
        <w:ilvl w:val="1"/>
        <w:numId w:val="5"/>
      </w:numPr>
    </w:pPr>
    <w:rPr>
      <w:color w:val="000000" w:themeColor="text1"/>
      <w:szCs w:val="24"/>
    </w:rPr>
  </w:style>
  <w:style w:type="paragraph" w:customStyle="1" w:styleId="3-Bulletpoints">
    <w:name w:val="3-Bulletpoints"/>
    <w:basedOn w:val="2-Bulletpoint"/>
    <w:link w:val="3-BulletpointsChar"/>
    <w:uiPriority w:val="1"/>
    <w:qFormat/>
    <w:rsid w:val="00081FCA"/>
    <w:pPr>
      <w:numPr>
        <w:ilvl w:val="2"/>
      </w:numPr>
    </w:pPr>
    <w:rPr>
      <w:szCs w:val="22"/>
    </w:rPr>
  </w:style>
  <w:style w:type="paragraph" w:customStyle="1" w:styleId="blackbulletpoint">
    <w:name w:val="black bulletpoint"/>
    <w:basedOn w:val="3-Bulletpoints"/>
    <w:link w:val="blackbulletpointChar"/>
    <w:uiPriority w:val="1"/>
    <w:rsid w:val="002956B8"/>
    <w:pPr>
      <w:numPr>
        <w:ilvl w:val="3"/>
      </w:numPr>
    </w:pPr>
    <w:rPr>
      <w:sz w:val="22"/>
      <w:szCs w:val="20"/>
    </w:rPr>
  </w:style>
  <w:style w:type="character" w:customStyle="1" w:styleId="2-BulletpointChar">
    <w:name w:val="2-Bulletpoint Char"/>
    <w:basedOn w:val="DefaultParagraphFont"/>
    <w:link w:val="2-Bulletpoint"/>
    <w:uiPriority w:val="1"/>
    <w:rsid w:val="00081FCA"/>
    <w:rPr>
      <w:color w:val="000000" w:themeColor="text1"/>
      <w:sz w:val="20"/>
      <w:szCs w:val="24"/>
    </w:rPr>
  </w:style>
  <w:style w:type="character" w:customStyle="1" w:styleId="3-BulletpointsChar">
    <w:name w:val="3-Bulletpoints Char"/>
    <w:basedOn w:val="2-BulletpointChar"/>
    <w:link w:val="3-Bulletpoints"/>
    <w:uiPriority w:val="1"/>
    <w:rsid w:val="00081FCA"/>
    <w:rPr>
      <w:color w:val="000000" w:themeColor="text1"/>
      <w:sz w:val="20"/>
      <w:szCs w:val="24"/>
    </w:rPr>
  </w:style>
  <w:style w:type="paragraph" w:customStyle="1" w:styleId="greybulletpoint">
    <w:name w:val="grey bulletpoint"/>
    <w:basedOn w:val="blackbulletpoint"/>
    <w:link w:val="greybulletpointChar"/>
    <w:uiPriority w:val="1"/>
    <w:rsid w:val="00B361EE"/>
    <w:pPr>
      <w:numPr>
        <w:ilvl w:val="4"/>
      </w:numPr>
    </w:pPr>
    <w:rPr>
      <w:color w:val="7F7F7F" w:themeColor="text1" w:themeTint="80"/>
    </w:rPr>
  </w:style>
  <w:style w:type="character" w:customStyle="1" w:styleId="blackbulletpointChar">
    <w:name w:val="black bulletpoint Char"/>
    <w:basedOn w:val="3-BulletpointsChar"/>
    <w:link w:val="blackbulletpoint"/>
    <w:uiPriority w:val="1"/>
    <w:rsid w:val="002956B8"/>
    <w:rPr>
      <w:color w:val="000000" w:themeColor="text1"/>
      <w:sz w:val="24"/>
      <w:szCs w:val="20"/>
    </w:rPr>
  </w:style>
  <w:style w:type="character" w:customStyle="1" w:styleId="greybulletpointChar">
    <w:name w:val="grey bulletpoint Char"/>
    <w:basedOn w:val="blackbulletpointChar"/>
    <w:link w:val="greybulletpoint"/>
    <w:uiPriority w:val="1"/>
    <w:rsid w:val="00E15436"/>
    <w:rPr>
      <w:color w:val="7F7F7F" w:themeColor="text1" w:themeTint="80"/>
      <w:sz w:val="20"/>
      <w:szCs w:val="20"/>
    </w:rPr>
  </w:style>
  <w:style w:type="table" w:styleId="TableGrid">
    <w:name w:val="Table Grid"/>
    <w:basedOn w:val="TableNormal"/>
    <w:uiPriority w:val="59"/>
    <w:rsid w:val="00561D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2">
    <w:name w:val="Title2"/>
    <w:basedOn w:val="Normal"/>
    <w:link w:val="Title2Char"/>
    <w:qFormat/>
    <w:rsid w:val="00513F4D"/>
    <w:pPr>
      <w:keepNext/>
      <w:tabs>
        <w:tab w:val="right" w:pos="9639"/>
      </w:tabs>
      <w:spacing w:before="400" w:after="20" w:line="240" w:lineRule="auto"/>
      <w:jc w:val="left"/>
      <w:outlineLvl w:val="2"/>
    </w:pPr>
    <w:rPr>
      <w:rFonts w:ascii="Segoe UI" w:eastAsia="Times New Roman" w:hAnsi="Segoe UI" w:cs="Segoe UI"/>
      <w:bCs/>
      <w:color w:val="FF8200"/>
      <w:sz w:val="28"/>
      <w:szCs w:val="26"/>
      <w:u w:color="FF9900"/>
      <w:lang w:val="en-GB"/>
    </w:rPr>
  </w:style>
  <w:style w:type="character" w:customStyle="1" w:styleId="Title2Char">
    <w:name w:val="Title2 Char"/>
    <w:basedOn w:val="DefaultParagraphFont"/>
    <w:link w:val="Title2"/>
    <w:rsid w:val="00513F4D"/>
    <w:rPr>
      <w:rFonts w:ascii="Segoe UI" w:eastAsia="Times New Roman" w:hAnsi="Segoe UI" w:cs="Segoe UI"/>
      <w:bCs/>
      <w:color w:val="FF8200"/>
      <w:sz w:val="28"/>
      <w:szCs w:val="26"/>
      <w:u w:color="FF9900"/>
      <w:lang w:val="en-GB"/>
    </w:rPr>
  </w:style>
  <w:style w:type="paragraph" w:customStyle="1" w:styleId="AllCap">
    <w:name w:val="AllCap"/>
    <w:basedOn w:val="Title2"/>
    <w:link w:val="AllCapChar"/>
    <w:qFormat/>
    <w:rsid w:val="00C27AFC"/>
    <w:pPr>
      <w:tabs>
        <w:tab w:val="clear" w:pos="9639"/>
        <w:tab w:val="right" w:pos="9027"/>
      </w:tabs>
      <w:spacing w:after="0"/>
      <w:ind w:right="-1"/>
    </w:pPr>
    <w:rPr>
      <w:rFonts w:asciiTheme="majorHAnsi" w:hAnsiTheme="majorHAnsi"/>
      <w:b/>
      <w:bCs w:val="0"/>
      <w:caps/>
      <w:color w:val="272774" w:themeColor="text2"/>
      <w:sz w:val="24"/>
      <w:szCs w:val="24"/>
      <w:lang w:val="fr-FR"/>
    </w:rPr>
  </w:style>
  <w:style w:type="character" w:customStyle="1" w:styleId="AllCapChar">
    <w:name w:val="AllCap Char"/>
    <w:basedOn w:val="Title2Char"/>
    <w:link w:val="AllCap"/>
    <w:rsid w:val="00C27AFC"/>
    <w:rPr>
      <w:rFonts w:asciiTheme="majorHAnsi" w:eastAsia="Times New Roman" w:hAnsiTheme="majorHAnsi" w:cs="Segoe UI"/>
      <w:b/>
      <w:bCs w:val="0"/>
      <w:caps/>
      <w:color w:val="272774" w:themeColor="text2"/>
      <w:sz w:val="24"/>
      <w:szCs w:val="24"/>
      <w:u w:color="FF9900"/>
      <w:lang w:val="fr-FR"/>
    </w:rPr>
  </w:style>
  <w:style w:type="character" w:styleId="Hyperlink">
    <w:name w:val="Hyperlink"/>
    <w:basedOn w:val="DefaultParagraphFont"/>
    <w:uiPriority w:val="99"/>
    <w:unhideWhenUsed/>
    <w:rsid w:val="00061510"/>
    <w:rPr>
      <w:color w:val="4182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15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D69"/>
    <w:rPr>
      <w:color w:val="B880FF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79E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79E8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EB79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gbanemanzara95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banemanzara95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learning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learning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%2010\Downloads\AC_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272774"/>
      </a:dk2>
      <a:lt2>
        <a:srgbClr val="F5E2DA"/>
      </a:lt2>
      <a:accent1>
        <a:srgbClr val="272774"/>
      </a:accent1>
      <a:accent2>
        <a:srgbClr val="EBC4B4"/>
      </a:accent2>
      <a:accent3>
        <a:srgbClr val="4182FF"/>
      </a:accent3>
      <a:accent4>
        <a:srgbClr val="FFDD77"/>
      </a:accent4>
      <a:accent5>
        <a:srgbClr val="7DDEB8"/>
      </a:accent5>
      <a:accent6>
        <a:srgbClr val="B880FF"/>
      </a:accent6>
      <a:hlink>
        <a:srgbClr val="4182FF"/>
      </a:hlink>
      <a:folHlink>
        <a:srgbClr val="B880FF"/>
      </a:folHlink>
    </a:clrScheme>
    <a:fontScheme name="AC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F7201AC2CCC479B55F649EC2665B6" ma:contentTypeVersion="7" ma:contentTypeDescription="Create a new document." ma:contentTypeScope="" ma:versionID="8089be4ecb235c25f89079534678d94a">
  <xsd:schema xmlns:xsd="http://www.w3.org/2001/XMLSchema" xmlns:xs="http://www.w3.org/2001/XMLSchema" xmlns:p="http://schemas.microsoft.com/office/2006/metadata/properties" xmlns:ns2="6c43c0b6-fa55-4bf7-bbd0-9fca55c2dfa8" xmlns:ns3="9919390e-d03e-4c7a-9c65-d533d254d335" targetNamespace="http://schemas.microsoft.com/office/2006/metadata/properties" ma:root="true" ma:fieldsID="1424295cbccf4bfdf5356cd536acdf60" ns2:_="" ns3:_="">
    <xsd:import namespace="6c43c0b6-fa55-4bf7-bbd0-9fca55c2dfa8"/>
    <xsd:import namespace="9919390e-d03e-4c7a-9c65-d533d254d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3c0b6-fa55-4bf7-bbd0-9fca55c2d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9390e-d03e-4c7a-9c65-d533d254d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A197-53CC-4776-9DE5-D9148A0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3c0b6-fa55-4bf7-bbd0-9fca55c2dfa8"/>
    <ds:schemaRef ds:uri="9919390e-d03e-4c7a-9c65-d533d254d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1620DC-BF88-4A6B-A006-A227C47AA1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33AC8A-4594-4DBE-8818-050C64F5CC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926FC1-2B16-4B0A-BD88-F68067CE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AC_Word Template</Template>
  <TotalTime>30</TotalTime>
  <Pages>4</Pages>
  <Words>795</Words>
  <Characters>4375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Job Title + Expertise</vt:lpstr>
      <vt:lpstr>Job Title + Expertise</vt:lpstr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Title + Expertise</dc:title>
  <dc:subject/>
  <dc:creator>K. RAMGOOLAM</dc:creator>
  <cp:keywords/>
  <dc:description/>
  <cp:lastModifiedBy>DELL</cp:lastModifiedBy>
  <cp:revision>3</cp:revision>
  <cp:lastPrinted>2024-03-14T11:14:00Z</cp:lastPrinted>
  <dcterms:created xsi:type="dcterms:W3CDTF">2024-03-14T11:06:00Z</dcterms:created>
  <dcterms:modified xsi:type="dcterms:W3CDTF">2024-03-14T11:35:00Z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Version">
    <vt:lpwstr>1.0</vt:lpwstr>
  </property>
  <property fmtid="{D5CDD505-2E9C-101B-9397-08002B2CF9AE}" pid="3" name="ContentTypeId">
    <vt:lpwstr>0x010100F4CF7201AC2CCC479B55F649EC2665B6</vt:lpwstr>
  </property>
</Properties>
</file>